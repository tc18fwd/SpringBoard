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horzAnchor="margin" w:tblpY="-930"/>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50F1BF5E" w14:textId="77777777" w:rsidTr="00BA4591">
        <w:trPr>
          <w:trHeight w:val="4410"/>
        </w:trPr>
        <w:tc>
          <w:tcPr>
            <w:tcW w:w="3600" w:type="dxa"/>
            <w:vAlign w:val="bottom"/>
          </w:tcPr>
          <w:p w14:paraId="1654BC50" w14:textId="77777777" w:rsidR="001B2ABD" w:rsidRDefault="001B2ABD" w:rsidP="00BA4591">
            <w:pPr>
              <w:tabs>
                <w:tab w:val="left" w:pos="990"/>
              </w:tabs>
              <w:jc w:val="center"/>
            </w:pPr>
            <w:r>
              <w:rPr>
                <w:noProof/>
              </w:rPr>
              <mc:AlternateContent>
                <mc:Choice Requires="wps">
                  <w:drawing>
                    <wp:inline distT="0" distB="0" distL="0" distR="0" wp14:anchorId="5F2DEEA6" wp14:editId="00292D3A">
                      <wp:extent cx="2122805" cy="2276475"/>
                      <wp:effectExtent l="19050" t="19050" r="29845" b="38100"/>
                      <wp:docPr id="2" name="Oval 2" title="Professional Headshot of Man"/>
                      <wp:cNvGraphicFramePr/>
                      <a:graphic xmlns:a="http://schemas.openxmlformats.org/drawingml/2006/main">
                        <a:graphicData uri="http://schemas.microsoft.com/office/word/2010/wordprocessingShape">
                          <wps:wsp>
                            <wps:cNvSpPr/>
                            <wps:spPr>
                              <a:xfrm>
                                <a:off x="0" y="0"/>
                                <a:ext cx="2122805" cy="2276475"/>
                              </a:xfrm>
                              <a:prstGeom prst="ellipse">
                                <a:avLst/>
                              </a:prstGeom>
                              <a:blipFill dpi="0" rotWithShape="1">
                                <a:blip r:embed="rId10">
                                  <a:extLst>
                                    <a:ext uri="{28A0092B-C50C-407E-A947-70E740481C1C}">
                                      <a14:useLocalDpi xmlns:a14="http://schemas.microsoft.com/office/drawing/2010/main" val="0"/>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7F781E6" id="Oval 2" o:spid="_x0000_s1026" alt="Title: Professional Headshot of Man" style="width:167.15pt;height:179.25pt;visibility:visible;mso-wrap-style:square;mso-left-percent:-10001;mso-top-percent:-10001;mso-position-horizontal:absolute;mso-position-horizontal-relative:char;mso-position-vertical:absolute;mso-position-vertical-relative:line;mso-left-percent:-10001;mso-top-percent:-10001;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FdpbmRvd3MgUGhvdG8gRWRpdG9yIDEwLjAuMTAwMTEuMTYzODQA&#10;V2luZG93cyBQaG90byBFZGl0b3IgMTAuMC4xMDAxMS4xNjM4NAAyMDE4OjEyOjE3IDEzOjQxOjE3&#10;AAAIkAAABwAAAAQwMjIwkAMAAgAAABQAABE0kAQAAgAAABQAABFIkoYABwAAAjQAABFckpEAAgAA&#10;AAM4MgAAkpIAAgAAAAM4MgAAoAEAAwAAAAEAAQAA6hwABwAACAwAAAkoAAAAABzqAAAAC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Dw/eHBhY2tldCBlbmQ9J3cnPz7/2wBDAAMC&#10;AgMCAgMDAwMEAwMEBQgFBQQEBQoHBwYIDAoMDAsKCwsNDhIQDQ4RDgsLEBYQERMUFRUVDA8XGBYU&#10;GBIUFRT/2wBDAQMEBAUEBQkFBQkUDQsNFBQUFBQUFBQUFBQUFBQUFBQUFBQUFBQUFBQUFBQUFBQU&#10;FBQUFBQUFBQUFBQUFBQUFBT/wAARCAW4BP8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" strokecolor="#94b6d2 [3204]" strokeweight="5pt">
                      <v:fill r:id="rId11" o:title="" recolor="t" rotate="t" type="frame"/>
                      <v:stroke joinstyle="miter"/>
                      <w10:anchorlock/>
                    </v:oval>
                  </w:pict>
                </mc:Fallback>
              </mc:AlternateContent>
            </w:r>
          </w:p>
        </w:tc>
        <w:tc>
          <w:tcPr>
            <w:tcW w:w="720" w:type="dxa"/>
          </w:tcPr>
          <w:p w14:paraId="4BC91018" w14:textId="77777777" w:rsidR="001B2ABD" w:rsidRDefault="001B2ABD" w:rsidP="00BA4591">
            <w:pPr>
              <w:tabs>
                <w:tab w:val="left" w:pos="990"/>
              </w:tabs>
            </w:pPr>
          </w:p>
        </w:tc>
        <w:tc>
          <w:tcPr>
            <w:tcW w:w="6470" w:type="dxa"/>
            <w:vAlign w:val="bottom"/>
          </w:tcPr>
          <w:p w14:paraId="10483C82" w14:textId="77777777" w:rsidR="00DF5227" w:rsidRDefault="00DF5227" w:rsidP="00BA4591">
            <w:pPr>
              <w:pStyle w:val="Title"/>
            </w:pPr>
            <w:r>
              <w:t>TOM</w:t>
            </w:r>
          </w:p>
          <w:p w14:paraId="7B7B4A0C" w14:textId="22902E2D" w:rsidR="00413CAE" w:rsidRPr="00413CAE" w:rsidRDefault="00413CAE" w:rsidP="00BA4591">
            <w:pPr>
              <w:pStyle w:val="Title"/>
            </w:pPr>
            <w:r>
              <w:t>Cheng</w:t>
            </w:r>
          </w:p>
          <w:p w14:paraId="43D4ACB0" w14:textId="5761C806" w:rsidR="001B2ABD" w:rsidRDefault="009B4A8D" w:rsidP="00BA4591">
            <w:pPr>
              <w:pStyle w:val="Subtitle"/>
            </w:pPr>
            <w:r w:rsidRPr="006C100F">
              <w:rPr>
                <w:spacing w:val="1"/>
                <w:w w:val="21"/>
              </w:rPr>
              <w:t>Army Veteran, Small Business Entrepreneur, Business/Data Analys</w:t>
            </w:r>
            <w:r w:rsidRPr="006C100F">
              <w:rPr>
                <w:spacing w:val="20"/>
                <w:w w:val="21"/>
              </w:rPr>
              <w:t>t</w:t>
            </w:r>
          </w:p>
        </w:tc>
      </w:tr>
      <w:tr w:rsidR="001B2ABD" w14:paraId="506FD4E9" w14:textId="77777777" w:rsidTr="00BA4591">
        <w:tc>
          <w:tcPr>
            <w:tcW w:w="3600" w:type="dxa"/>
          </w:tcPr>
          <w:p w14:paraId="65475469" w14:textId="77777777" w:rsidR="001B2ABD" w:rsidRDefault="00334FBA" w:rsidP="00BA4591">
            <w:pPr>
              <w:pStyle w:val="Heading3"/>
            </w:pPr>
            <w:r>
              <w:t>profile</w:t>
            </w:r>
          </w:p>
          <w:p w14:paraId="7C7E231F" w14:textId="6A2A0895" w:rsidR="00036450" w:rsidRDefault="007D0F93" w:rsidP="00BA4591">
            <w:r>
              <w:t xml:space="preserve">I am </w:t>
            </w:r>
            <w:r w:rsidR="00334FBA">
              <w:t xml:space="preserve">an </w:t>
            </w:r>
            <w:r w:rsidR="00514283">
              <w:t xml:space="preserve">open-minded individual who has a wide variety of experiences, from a café barista, to U.S. Army veteran, an ex-small business owner of 3 cafés, now moving to the data science/analyst field. From all these experiences, I find the most important criteria for any job is a person’s personality, after all, I did major in psychology and believe that human beings are social beings. Everything we do will be meaningless if no one is involved in it, or if it were meant for no one. </w:t>
            </w:r>
            <w:r w:rsidR="00C316BF">
              <w:t>L</w:t>
            </w:r>
            <w:r w:rsidR="00514283">
              <w:t xml:space="preserve">uckily, I am awesome to be in any team due to my optimism and </w:t>
            </w:r>
            <w:r w:rsidR="00B76777">
              <w:t>empathy. To learn more about me, please feel free to visit my</w:t>
            </w:r>
          </w:p>
          <w:p w14:paraId="2FD527D5" w14:textId="417A53D0" w:rsidR="00B76777" w:rsidRDefault="00B76777" w:rsidP="00BA4591">
            <w:r w:rsidRPr="00C316BF">
              <w:rPr>
                <w:b/>
                <w:bCs/>
              </w:rPr>
              <w:t>LinkedIn</w:t>
            </w:r>
            <w:r>
              <w:t xml:space="preserve">:  </w:t>
            </w:r>
            <w:hyperlink r:id="rId12" w:history="1">
              <w:r>
                <w:rPr>
                  <w:rStyle w:val="Hyperlink"/>
                  <w:rFonts w:ascii="Segoe UI" w:hAnsi="Segoe UI" w:cs="Segoe UI"/>
                  <w:b/>
                  <w:bCs/>
                  <w:sz w:val="21"/>
                  <w:szCs w:val="21"/>
                  <w:bdr w:val="none" w:sz="0" w:space="0" w:color="auto" w:frame="1"/>
                  <w:shd w:val="clear" w:color="auto" w:fill="FFFFFF"/>
                </w:rPr>
                <w:t>linkedin.com/in/tom-hunagyi-cheng</w:t>
              </w:r>
            </w:hyperlink>
          </w:p>
          <w:p w14:paraId="0CEE370B" w14:textId="2CB2833F" w:rsidR="00B76777" w:rsidRDefault="00B76777" w:rsidP="00BA4591">
            <w:r w:rsidRPr="00C316BF">
              <w:rPr>
                <w:b/>
                <w:bCs/>
              </w:rPr>
              <w:t>GitHub (most recent project)</w:t>
            </w:r>
            <w:r>
              <w:t xml:space="preserve">:  </w:t>
            </w:r>
            <w:r w:rsidRPr="00B76777">
              <w:t>https://github.com/tc18fwd/SpringBoard/tree/master/Capstone%20Two</w:t>
            </w:r>
          </w:p>
          <w:p w14:paraId="0E165A72" w14:textId="77777777" w:rsidR="00036450" w:rsidRDefault="00036450" w:rsidP="00BA4591"/>
          <w:sdt>
            <w:sdtPr>
              <w:id w:val="-1954003311"/>
              <w:placeholder>
                <w:docPart w:val="BA1EB7FC7FE049138C695B7E7C56330C"/>
              </w:placeholder>
              <w:temporary/>
              <w:showingPlcHdr/>
              <w15:appearance w15:val="hidden"/>
            </w:sdtPr>
            <w:sdtEndPr/>
            <w:sdtContent>
              <w:p w14:paraId="0A987666" w14:textId="77777777" w:rsidR="00036450" w:rsidRPr="00CB0055" w:rsidRDefault="00CB0055" w:rsidP="00BA4591">
                <w:pPr>
                  <w:pStyle w:val="Heading3"/>
                </w:pPr>
                <w:r w:rsidRPr="00CB0055">
                  <w:t>Contact</w:t>
                </w:r>
              </w:p>
            </w:sdtContent>
          </w:sdt>
          <w:sdt>
            <w:sdtPr>
              <w:id w:val="1111563247"/>
              <w:placeholder>
                <w:docPart w:val="55B7E7DC1211430CB699F0B6E21DDE48"/>
              </w:placeholder>
              <w:temporary/>
              <w:showingPlcHdr/>
              <w15:appearance w15:val="hidden"/>
            </w:sdtPr>
            <w:sdtEndPr/>
            <w:sdtContent>
              <w:p w14:paraId="1602D643" w14:textId="77777777" w:rsidR="004D3011" w:rsidRDefault="004D3011" w:rsidP="00BA4591">
                <w:r w:rsidRPr="004D3011">
                  <w:t>PHONE:</w:t>
                </w:r>
              </w:p>
            </w:sdtContent>
          </w:sdt>
          <w:p w14:paraId="05E28C74" w14:textId="77777777" w:rsidR="004D3011" w:rsidRDefault="007D0F93" w:rsidP="00BA4591">
            <w:r>
              <w:t>650-240-6147</w:t>
            </w:r>
          </w:p>
          <w:p w14:paraId="5F32F5E3" w14:textId="77777777" w:rsidR="004D3011" w:rsidRPr="004D3011" w:rsidRDefault="004D3011" w:rsidP="00BA4591"/>
          <w:sdt>
            <w:sdtPr>
              <w:id w:val="-240260293"/>
              <w:placeholder>
                <w:docPart w:val="4345F53DDCC1483A8143612125771D9E"/>
              </w:placeholder>
              <w:temporary/>
              <w:showingPlcHdr/>
              <w15:appearance w15:val="hidden"/>
            </w:sdtPr>
            <w:sdtEndPr/>
            <w:sdtContent>
              <w:p w14:paraId="410FE4B3" w14:textId="77777777" w:rsidR="004D3011" w:rsidRDefault="004D3011" w:rsidP="00BA4591">
                <w:r w:rsidRPr="004D3011">
                  <w:t>EMAIL:</w:t>
                </w:r>
              </w:p>
            </w:sdtContent>
          </w:sdt>
          <w:p w14:paraId="19C57BB3" w14:textId="12ED7A53" w:rsidR="00036450" w:rsidRPr="00E4381A" w:rsidRDefault="00F12FE3" w:rsidP="00BA4591">
            <w:pPr>
              <w:rPr>
                <w:rStyle w:val="Hyperlink"/>
              </w:rPr>
            </w:pPr>
            <w:r>
              <w:t>T</w:t>
            </w:r>
            <w:r w:rsidR="00B76777">
              <w:t>omHCheng</w:t>
            </w:r>
            <w:r>
              <w:t>@gmail.com</w:t>
            </w:r>
          </w:p>
          <w:sdt>
            <w:sdtPr>
              <w:id w:val="-1444214663"/>
              <w:placeholder>
                <w:docPart w:val="963041EC69B04D9DB3439E3D3F0F1021"/>
              </w:placeholder>
              <w:temporary/>
              <w:showingPlcHdr/>
              <w15:appearance w15:val="hidden"/>
            </w:sdtPr>
            <w:sdtEndPr/>
            <w:sdtContent>
              <w:p w14:paraId="48273F3E" w14:textId="77777777" w:rsidR="004D3011" w:rsidRPr="00CB0055" w:rsidRDefault="00CB0055" w:rsidP="00BA4591">
                <w:pPr>
                  <w:pStyle w:val="Heading3"/>
                </w:pPr>
                <w:r w:rsidRPr="00CB0055">
                  <w:t>Hobbies</w:t>
                </w:r>
              </w:p>
            </w:sdtContent>
          </w:sdt>
          <w:p w14:paraId="24B216BA" w14:textId="77777777" w:rsidR="004D3011" w:rsidRDefault="007D0F93" w:rsidP="00BA4591">
            <w:r>
              <w:t>Badminton</w:t>
            </w:r>
          </w:p>
          <w:p w14:paraId="5F1E91F2" w14:textId="77777777" w:rsidR="004D3011" w:rsidRDefault="007D0F93" w:rsidP="00BA4591">
            <w:r>
              <w:t>Board</w:t>
            </w:r>
            <w:r w:rsidR="00334FBA">
              <w:t xml:space="preserve"> Games</w:t>
            </w:r>
          </w:p>
          <w:p w14:paraId="32D1C97B" w14:textId="77777777" w:rsidR="004D3011" w:rsidRDefault="00334FBA" w:rsidP="00BA4591">
            <w:r>
              <w:t>Cooking</w:t>
            </w:r>
          </w:p>
          <w:p w14:paraId="352B41FC" w14:textId="77777777" w:rsidR="004D3011" w:rsidRDefault="00334FBA" w:rsidP="00BA4591">
            <w:r>
              <w:t>Video Games</w:t>
            </w:r>
          </w:p>
          <w:p w14:paraId="578F3344" w14:textId="77777777" w:rsidR="00BA4591" w:rsidRDefault="00BA4591" w:rsidP="00BA4591"/>
          <w:p w14:paraId="2BAEA5ED" w14:textId="77777777" w:rsidR="00BA4591" w:rsidRDefault="00BA4591" w:rsidP="00BA4591">
            <w:pPr>
              <w:pStyle w:val="Heading3"/>
              <w:rPr>
                <w:rFonts w:cs="Times New Roman"/>
                <w:b w:val="0"/>
                <w:bCs/>
              </w:rPr>
            </w:pPr>
            <w:r>
              <w:t>Skills</w:t>
            </w:r>
          </w:p>
          <w:p w14:paraId="66202FFD" w14:textId="77777777" w:rsidR="00BA4591" w:rsidRDefault="00BA4591" w:rsidP="00BA4591">
            <w:pPr>
              <w:pStyle w:val="ListParagraph"/>
              <w:numPr>
                <w:ilvl w:val="0"/>
                <w:numId w:val="5"/>
              </w:numPr>
            </w:pPr>
            <w:r>
              <w:lastRenderedPageBreak/>
              <w:t>Proficient in Windows, MS Word, MS Excel, MS Power Point</w:t>
            </w:r>
          </w:p>
          <w:p w14:paraId="7BDDF445" w14:textId="185A9CD1" w:rsidR="00BA4591" w:rsidRDefault="00B76777" w:rsidP="00BA4591">
            <w:pPr>
              <w:pStyle w:val="ListParagraph"/>
              <w:numPr>
                <w:ilvl w:val="0"/>
                <w:numId w:val="5"/>
              </w:numPr>
            </w:pPr>
            <w:r>
              <w:t>Entry level in Python3, SQL</w:t>
            </w:r>
          </w:p>
          <w:p w14:paraId="0CF0E279" w14:textId="77777777" w:rsidR="00BA4591" w:rsidRDefault="00BA4591" w:rsidP="00BA4591">
            <w:pPr>
              <w:pStyle w:val="ListParagraph"/>
              <w:numPr>
                <w:ilvl w:val="0"/>
                <w:numId w:val="5"/>
              </w:numPr>
            </w:pPr>
            <w:r>
              <w:t>Bilingual – Proficient in English and Chinese-Mandarin</w:t>
            </w:r>
          </w:p>
          <w:p w14:paraId="102CE28C" w14:textId="3B7A6D89" w:rsidR="00BA4591" w:rsidRPr="004D3011" w:rsidRDefault="00BA4591" w:rsidP="00BA4591">
            <w:pPr>
              <w:pStyle w:val="ListParagraph"/>
              <w:numPr>
                <w:ilvl w:val="0"/>
                <w:numId w:val="5"/>
              </w:numPr>
            </w:pPr>
            <w:r>
              <w:t>Plumbing and Handyman Skills</w:t>
            </w:r>
          </w:p>
        </w:tc>
        <w:tc>
          <w:tcPr>
            <w:tcW w:w="720" w:type="dxa"/>
          </w:tcPr>
          <w:p w14:paraId="24FBDD3E" w14:textId="77777777" w:rsidR="001B2ABD" w:rsidRDefault="001B2ABD" w:rsidP="00BA4591">
            <w:pPr>
              <w:tabs>
                <w:tab w:val="left" w:pos="990"/>
              </w:tabs>
            </w:pPr>
          </w:p>
        </w:tc>
        <w:tc>
          <w:tcPr>
            <w:tcW w:w="6470" w:type="dxa"/>
          </w:tcPr>
          <w:sdt>
            <w:sdtPr>
              <w:id w:val="1049110328"/>
              <w:placeholder>
                <w:docPart w:val="C11A8CA8C7B04E10BD36FD2ABD4E5847"/>
              </w:placeholder>
              <w:temporary/>
              <w:showingPlcHdr/>
              <w15:appearance w15:val="hidden"/>
            </w:sdtPr>
            <w:sdtEndPr/>
            <w:sdtContent>
              <w:p w14:paraId="6D6358D4" w14:textId="77777777" w:rsidR="001B2ABD" w:rsidRDefault="00E25A26" w:rsidP="00BA4591">
                <w:pPr>
                  <w:pStyle w:val="Heading2"/>
                </w:pPr>
                <w:r w:rsidRPr="00036450">
                  <w:t>EDUCATION</w:t>
                </w:r>
              </w:p>
            </w:sdtContent>
          </w:sdt>
          <w:p w14:paraId="1753BDE5" w14:textId="77777777" w:rsidR="00036450" w:rsidRPr="00036450" w:rsidRDefault="00F12FE3" w:rsidP="00BA4591">
            <w:pPr>
              <w:pStyle w:val="Heading4"/>
            </w:pPr>
            <w:r>
              <w:t>San Jose State University</w:t>
            </w:r>
          </w:p>
          <w:p w14:paraId="02A8BDDB" w14:textId="77777777" w:rsidR="00036450" w:rsidRPr="00B359E4" w:rsidRDefault="00F12FE3" w:rsidP="00BA4591">
            <w:pPr>
              <w:pStyle w:val="Date"/>
            </w:pPr>
            <w:r>
              <w:t>06/2012</w:t>
            </w:r>
            <w:r w:rsidR="00036450" w:rsidRPr="00B359E4">
              <w:t xml:space="preserve"> </w:t>
            </w:r>
            <w:r>
              <w:t>–</w:t>
            </w:r>
            <w:r w:rsidR="00036450" w:rsidRPr="00B359E4">
              <w:t xml:space="preserve"> </w:t>
            </w:r>
            <w:r w:rsidR="00413CAE">
              <w:t>09</w:t>
            </w:r>
            <w:r>
              <w:t>/2013</w:t>
            </w:r>
          </w:p>
          <w:p w14:paraId="1E882EDC" w14:textId="4188C6A6" w:rsidR="004D3011" w:rsidRDefault="005B5062" w:rsidP="00BA4591">
            <w:r>
              <w:t xml:space="preserve">Received </w:t>
            </w:r>
            <w:r w:rsidR="00F12FE3">
              <w:t>Bachelor of Arts Degree in Psychology</w:t>
            </w:r>
          </w:p>
          <w:p w14:paraId="697A7F85" w14:textId="77777777" w:rsidR="00036450" w:rsidRDefault="00036450" w:rsidP="00BA4591"/>
          <w:p w14:paraId="1B7AFABE" w14:textId="184932A4" w:rsidR="00036450" w:rsidRPr="00B359E4" w:rsidRDefault="009B4A8D" w:rsidP="00BA4591">
            <w:pPr>
              <w:pStyle w:val="Heading4"/>
            </w:pPr>
            <w:r>
              <w:t>SpringBoard Data Science Career Track</w:t>
            </w:r>
          </w:p>
          <w:p w14:paraId="57F2144D" w14:textId="0DA52B7C" w:rsidR="00036450" w:rsidRPr="00B359E4" w:rsidRDefault="00F12FE3" w:rsidP="00BA4591">
            <w:pPr>
              <w:pStyle w:val="Date"/>
            </w:pPr>
            <w:r>
              <w:t>20</w:t>
            </w:r>
            <w:r w:rsidR="009B4A8D">
              <w:t>20 May</w:t>
            </w:r>
            <w:r w:rsidR="00036450" w:rsidRPr="00B359E4">
              <w:t xml:space="preserve"> </w:t>
            </w:r>
            <w:r>
              <w:t>–</w:t>
            </w:r>
            <w:r w:rsidR="00036450" w:rsidRPr="00B359E4">
              <w:t xml:space="preserve"> </w:t>
            </w:r>
            <w:r w:rsidR="009B4A8D">
              <w:t>expect to finish by end of 2020 Nov</w:t>
            </w:r>
          </w:p>
          <w:p w14:paraId="7D01C089" w14:textId="45106EA2" w:rsidR="00036450" w:rsidRDefault="009B4A8D" w:rsidP="00BA4591">
            <w:r>
              <w:t>This intensive career track consists of 500+ hours of online curriculum.</w:t>
            </w:r>
          </w:p>
          <w:sdt>
            <w:sdtPr>
              <w:id w:val="1001553383"/>
              <w:placeholder>
                <w:docPart w:val="F92186A907FB42A2A809F868A1AC7C5C"/>
              </w:placeholder>
              <w:temporary/>
              <w:showingPlcHdr/>
              <w15:appearance w15:val="hidden"/>
            </w:sdtPr>
            <w:sdtEndPr/>
            <w:sdtContent>
              <w:p w14:paraId="47443D8F" w14:textId="77777777" w:rsidR="00036450" w:rsidRDefault="00036450" w:rsidP="00BA4591">
                <w:pPr>
                  <w:pStyle w:val="Heading2"/>
                </w:pPr>
                <w:r w:rsidRPr="00036450">
                  <w:t>WORK EXPERIENCE</w:t>
                </w:r>
              </w:p>
            </w:sdtContent>
          </w:sdt>
          <w:p w14:paraId="5CB38D55" w14:textId="2D9AF881" w:rsidR="009B4A8D" w:rsidRDefault="009B4A8D" w:rsidP="009B4A8D">
            <w:pPr>
              <w:pStyle w:val="Heading4"/>
              <w:rPr>
                <w:bCs/>
              </w:rPr>
            </w:pPr>
            <w:r>
              <w:t xml:space="preserve">Jia Chen Contracting Company </w:t>
            </w:r>
            <w:r w:rsidRPr="00036450">
              <w:t xml:space="preserve"> </w:t>
            </w:r>
            <w:r w:rsidR="00514283">
              <w:rPr>
                <w:i/>
                <w:iCs/>
              </w:rPr>
              <w:t>Translator</w:t>
            </w:r>
          </w:p>
          <w:p w14:paraId="6F41DDE0" w14:textId="7EB9AABD" w:rsidR="009B4A8D" w:rsidRPr="00036450" w:rsidRDefault="009B4A8D" w:rsidP="009B4A8D">
            <w:pPr>
              <w:pStyle w:val="Date"/>
            </w:pPr>
            <w:r>
              <w:t>20</w:t>
            </w:r>
            <w:r w:rsidR="00514283">
              <w:t>20</w:t>
            </w:r>
            <w:r w:rsidRPr="00036450">
              <w:t>–</w:t>
            </w:r>
            <w:r>
              <w:t>Current (Per Diem)</w:t>
            </w:r>
          </w:p>
          <w:p w14:paraId="76537292" w14:textId="71204940" w:rsidR="009B4A8D" w:rsidRDefault="009B4A8D" w:rsidP="00514283">
            <w:pPr>
              <w:pStyle w:val="ListParagraph"/>
              <w:numPr>
                <w:ilvl w:val="0"/>
                <w:numId w:val="6"/>
              </w:numPr>
            </w:pPr>
            <w:r>
              <w:t xml:space="preserve">Help </w:t>
            </w:r>
            <w:r w:rsidR="00514283">
              <w:t>translating English to Chinese, and Chinese to English for the company when clients and contracting company</w:t>
            </w:r>
          </w:p>
          <w:p w14:paraId="31752246" w14:textId="77777777" w:rsidR="009B4A8D" w:rsidRDefault="009B4A8D" w:rsidP="00BA4591">
            <w:pPr>
              <w:pStyle w:val="Heading4"/>
            </w:pPr>
          </w:p>
          <w:p w14:paraId="1FFA5F1C" w14:textId="7A5F34AF" w:rsidR="00036450" w:rsidRDefault="00F12FE3" w:rsidP="00BA4591">
            <w:pPr>
              <w:pStyle w:val="Heading4"/>
              <w:rPr>
                <w:bCs/>
              </w:rPr>
            </w:pPr>
            <w:r>
              <w:t>Legacy Lands, LLC</w:t>
            </w:r>
            <w:r w:rsidR="00036450">
              <w:t xml:space="preserve"> </w:t>
            </w:r>
            <w:r w:rsidR="00036450" w:rsidRPr="00036450">
              <w:t xml:space="preserve"> </w:t>
            </w:r>
            <w:r w:rsidRPr="009D4F1C">
              <w:rPr>
                <w:i/>
                <w:iCs/>
              </w:rPr>
              <w:t>Handyman</w:t>
            </w:r>
          </w:p>
          <w:p w14:paraId="631F6593" w14:textId="0C2D0B1B" w:rsidR="00036450" w:rsidRPr="00036450" w:rsidRDefault="00F12FE3" w:rsidP="00BA4591">
            <w:pPr>
              <w:pStyle w:val="Date"/>
            </w:pPr>
            <w:r>
              <w:t>201</w:t>
            </w:r>
            <w:r w:rsidR="005B5062">
              <w:t>6</w:t>
            </w:r>
            <w:r w:rsidR="00036450" w:rsidRPr="00036450">
              <w:t>–</w:t>
            </w:r>
            <w:r>
              <w:t>Current (Per Diem)</w:t>
            </w:r>
          </w:p>
          <w:p w14:paraId="4EE19A34" w14:textId="47C57920" w:rsidR="005B5062" w:rsidRDefault="00F12FE3" w:rsidP="00BA4591">
            <w:pPr>
              <w:pStyle w:val="ListParagraph"/>
              <w:numPr>
                <w:ilvl w:val="0"/>
                <w:numId w:val="6"/>
              </w:numPr>
            </w:pPr>
            <w:r>
              <w:t>Help</w:t>
            </w:r>
            <w:r w:rsidR="001C3463">
              <w:t xml:space="preserve"> </w:t>
            </w:r>
            <w:r>
              <w:t>flipping houses for rent/sale</w:t>
            </w:r>
          </w:p>
          <w:p w14:paraId="6F386B20" w14:textId="7B32AFB8" w:rsidR="005B5062" w:rsidRDefault="001C3463" w:rsidP="00BA4591">
            <w:pPr>
              <w:pStyle w:val="ListParagraph"/>
              <w:numPr>
                <w:ilvl w:val="0"/>
                <w:numId w:val="6"/>
              </w:numPr>
            </w:pPr>
            <w:r>
              <w:t>P</w:t>
            </w:r>
            <w:r w:rsidR="00F12FE3">
              <w:t>lumbing work: repair/replace toilets and sinks, unclogging drains</w:t>
            </w:r>
          </w:p>
          <w:p w14:paraId="51251E87" w14:textId="31F35644" w:rsidR="00F12FE3" w:rsidRDefault="001C3463" w:rsidP="00BA4591">
            <w:pPr>
              <w:pStyle w:val="ListParagraph"/>
              <w:numPr>
                <w:ilvl w:val="0"/>
                <w:numId w:val="6"/>
              </w:numPr>
            </w:pPr>
            <w:r>
              <w:t>H</w:t>
            </w:r>
            <w:r w:rsidR="00F12FE3">
              <w:t>andyman work: replace ceiling lights/chandeliers, patching and painting walls, tiling kitchen and bathroom floors.</w:t>
            </w:r>
          </w:p>
          <w:p w14:paraId="18110A19" w14:textId="77777777" w:rsidR="004D3011" w:rsidRDefault="004D3011" w:rsidP="00BA4591"/>
          <w:p w14:paraId="60BD1E86" w14:textId="16C061B6" w:rsidR="004D3011" w:rsidRPr="004D3011" w:rsidRDefault="00F12FE3" w:rsidP="00BA4591">
            <w:pPr>
              <w:pStyle w:val="Heading4"/>
              <w:rPr>
                <w:bCs/>
              </w:rPr>
            </w:pPr>
            <w:r>
              <w:t>Super Cue Cafe</w:t>
            </w:r>
            <w:r w:rsidR="004D3011" w:rsidRPr="004D3011">
              <w:t xml:space="preserve">  </w:t>
            </w:r>
            <w:r w:rsidRPr="009D4F1C">
              <w:rPr>
                <w:i/>
                <w:iCs/>
              </w:rPr>
              <w:t>Corporate Manger/Co-Owner</w:t>
            </w:r>
          </w:p>
          <w:p w14:paraId="5248D26C" w14:textId="3609C66A" w:rsidR="004D3011" w:rsidRPr="004D3011" w:rsidRDefault="00F12FE3" w:rsidP="00BA4591">
            <w:pPr>
              <w:pStyle w:val="Date"/>
            </w:pPr>
            <w:r>
              <w:t>20</w:t>
            </w:r>
            <w:r w:rsidR="00B247DC">
              <w:t>13</w:t>
            </w:r>
            <w:r w:rsidR="004D3011" w:rsidRPr="004D3011">
              <w:t>–</w:t>
            </w:r>
            <w:r>
              <w:t>2018</w:t>
            </w:r>
          </w:p>
          <w:p w14:paraId="0C89C819" w14:textId="7B7E1399" w:rsidR="005B5062" w:rsidRDefault="00F12FE3" w:rsidP="001C3463">
            <w:pPr>
              <w:pStyle w:val="ListParagraph"/>
              <w:numPr>
                <w:ilvl w:val="0"/>
                <w:numId w:val="7"/>
              </w:numPr>
            </w:pPr>
            <w:r>
              <w:t>Helped opening all 5 store locations</w:t>
            </w:r>
            <w:r w:rsidR="001C3463">
              <w:t xml:space="preserve">, by having </w:t>
            </w:r>
            <w:r w:rsidR="005B5062">
              <w:t>I</w:t>
            </w:r>
            <w:r>
              <w:t>nterview</w:t>
            </w:r>
            <w:r w:rsidR="005B5062">
              <w:t>ed</w:t>
            </w:r>
            <w:r>
              <w:t>, hir</w:t>
            </w:r>
            <w:r w:rsidR="005B5062">
              <w:t>ed</w:t>
            </w:r>
            <w:r>
              <w:t>, and train</w:t>
            </w:r>
            <w:r w:rsidR="005B5062">
              <w:t>ed</w:t>
            </w:r>
            <w:r>
              <w:t xml:space="preserve"> </w:t>
            </w:r>
            <w:r w:rsidR="005B5062">
              <w:t xml:space="preserve">all starting </w:t>
            </w:r>
            <w:r>
              <w:t>staff members</w:t>
            </w:r>
            <w:r w:rsidR="005B5062">
              <w:t xml:space="preserve"> to open the stores</w:t>
            </w:r>
            <w:r w:rsidR="001C3463">
              <w:t>; designed the lay out of the store for proper traffic flow of customers, staff, and air; supported the store until the store manager is ready to take over</w:t>
            </w:r>
          </w:p>
          <w:p w14:paraId="452D7201" w14:textId="77777777" w:rsidR="005B5062" w:rsidRDefault="00413CAE" w:rsidP="005B5062">
            <w:pPr>
              <w:pStyle w:val="ListParagraph"/>
              <w:numPr>
                <w:ilvl w:val="0"/>
                <w:numId w:val="7"/>
              </w:numPr>
            </w:pPr>
            <w:r>
              <w:t>Managed three co-owned store locations</w:t>
            </w:r>
          </w:p>
          <w:p w14:paraId="0B8F0C5F" w14:textId="77777777" w:rsidR="005B5062" w:rsidRDefault="009D4F1C" w:rsidP="005B5062">
            <w:pPr>
              <w:pStyle w:val="ListParagraph"/>
              <w:numPr>
                <w:ilvl w:val="0"/>
                <w:numId w:val="7"/>
              </w:numPr>
            </w:pPr>
            <w:r>
              <w:t>Written all forms, policies and SOP for the corporate</w:t>
            </w:r>
          </w:p>
          <w:p w14:paraId="0AE829D4" w14:textId="77777777" w:rsidR="005B5062" w:rsidRDefault="009D4F1C" w:rsidP="005B5062">
            <w:pPr>
              <w:pStyle w:val="ListParagraph"/>
              <w:numPr>
                <w:ilvl w:val="0"/>
                <w:numId w:val="7"/>
              </w:numPr>
            </w:pPr>
            <w:r>
              <w:t xml:space="preserve">Analyzed </w:t>
            </w:r>
            <w:r w:rsidR="005B5062">
              <w:t xml:space="preserve">each </w:t>
            </w:r>
            <w:r>
              <w:t>store</w:t>
            </w:r>
            <w:r w:rsidR="005B5062">
              <w:t>’</w:t>
            </w:r>
            <w:r>
              <w:t>s hourly revenue to efficiently control labor cost</w:t>
            </w:r>
          </w:p>
          <w:p w14:paraId="7D7AF535" w14:textId="3AF06D7A" w:rsidR="005B5062" w:rsidRDefault="009B4A8D" w:rsidP="005B5062">
            <w:pPr>
              <w:pStyle w:val="ListParagraph"/>
              <w:numPr>
                <w:ilvl w:val="0"/>
                <w:numId w:val="7"/>
              </w:numPr>
            </w:pPr>
            <w:r>
              <w:t>Analyzed the business system</w:t>
            </w:r>
            <w:r w:rsidR="009D4F1C">
              <w:t xml:space="preserve"> to decide which items to keep/replace/refine</w:t>
            </w:r>
            <w:r>
              <w:t>, and possible different routines to generate more revenue.</w:t>
            </w:r>
          </w:p>
          <w:p w14:paraId="795D44EA" w14:textId="051E1845" w:rsidR="001C3463" w:rsidRDefault="009D4F1C" w:rsidP="001C3463">
            <w:pPr>
              <w:pStyle w:val="ListParagraph"/>
              <w:numPr>
                <w:ilvl w:val="0"/>
                <w:numId w:val="7"/>
              </w:numPr>
            </w:pPr>
            <w:r>
              <w:t xml:space="preserve">Worked with drink industry </w:t>
            </w:r>
            <w:r w:rsidR="001C3463">
              <w:t xml:space="preserve">professional </w:t>
            </w:r>
            <w:r>
              <w:t>to help create new seasonal items</w:t>
            </w:r>
          </w:p>
          <w:p w14:paraId="4DCF8664" w14:textId="1857B980" w:rsidR="005B5062" w:rsidRDefault="009B4A8D" w:rsidP="005B5062">
            <w:pPr>
              <w:pStyle w:val="ListParagraph"/>
              <w:numPr>
                <w:ilvl w:val="0"/>
                <w:numId w:val="7"/>
              </w:numPr>
            </w:pPr>
            <w:r>
              <w:t>I</w:t>
            </w:r>
            <w:r w:rsidR="009D4F1C">
              <w:t>nventory and orders for all stores</w:t>
            </w:r>
          </w:p>
          <w:p w14:paraId="6C5235BC" w14:textId="30141329" w:rsidR="005B5062" w:rsidRDefault="009B4A8D" w:rsidP="005B5062">
            <w:pPr>
              <w:pStyle w:val="ListParagraph"/>
              <w:numPr>
                <w:ilvl w:val="0"/>
                <w:numId w:val="7"/>
              </w:numPr>
            </w:pPr>
            <w:r>
              <w:t>E</w:t>
            </w:r>
            <w:r w:rsidR="00413CAE">
              <w:t>quipment</w:t>
            </w:r>
            <w:r w:rsidR="009D4F1C">
              <w:t xml:space="preserve"> maintenance</w:t>
            </w:r>
            <w:r>
              <w:t>, and maintenance trainer.</w:t>
            </w:r>
          </w:p>
          <w:p w14:paraId="066F9824" w14:textId="0A230C2B" w:rsidR="005B5062" w:rsidRDefault="00413CAE" w:rsidP="005B5062">
            <w:pPr>
              <w:pStyle w:val="ListParagraph"/>
              <w:numPr>
                <w:ilvl w:val="0"/>
                <w:numId w:val="7"/>
              </w:numPr>
            </w:pPr>
            <w:r>
              <w:lastRenderedPageBreak/>
              <w:t>Verified all</w:t>
            </w:r>
            <w:r w:rsidR="009B4A8D">
              <w:t xml:space="preserve"> staff</w:t>
            </w:r>
            <w:r>
              <w:t xml:space="preserve"> member’s work hours to properly allocate tips, and ensure </w:t>
            </w:r>
            <w:r w:rsidR="009B4A8D">
              <w:t>everyone</w:t>
            </w:r>
            <w:r>
              <w:t xml:space="preserve"> </w:t>
            </w:r>
            <w:r w:rsidR="00773BF5">
              <w:t>is</w:t>
            </w:r>
            <w:r>
              <w:t xml:space="preserve"> properly paid</w:t>
            </w:r>
          </w:p>
          <w:p w14:paraId="61AEC37F" w14:textId="77777777" w:rsidR="005B5062" w:rsidRDefault="007D0F93" w:rsidP="005B5062">
            <w:pPr>
              <w:pStyle w:val="ListParagraph"/>
              <w:numPr>
                <w:ilvl w:val="0"/>
                <w:numId w:val="7"/>
              </w:numPr>
            </w:pPr>
            <w:r>
              <w:t>Accounted all cash sales and deposits</w:t>
            </w:r>
          </w:p>
          <w:p w14:paraId="1A8426B9" w14:textId="6822E82C" w:rsidR="00A01F51" w:rsidRDefault="009B4A8D" w:rsidP="00A01F51">
            <w:pPr>
              <w:pStyle w:val="ListParagraph"/>
              <w:numPr>
                <w:ilvl w:val="0"/>
                <w:numId w:val="7"/>
              </w:numPr>
            </w:pPr>
            <w:r>
              <w:t>S</w:t>
            </w:r>
            <w:r w:rsidR="00413CAE">
              <w:t>tores</w:t>
            </w:r>
            <w:r>
              <w:t xml:space="preserve"> managed by me had</w:t>
            </w:r>
            <w:r w:rsidR="005B5062">
              <w:t xml:space="preserve"> revenues</w:t>
            </w:r>
            <w:r w:rsidR="00413CAE">
              <w:t xml:space="preserve"> increased </w:t>
            </w:r>
            <w:r w:rsidR="007D0F93">
              <w:t xml:space="preserve">from </w:t>
            </w:r>
            <w:r w:rsidR="00413CAE">
              <w:t>5~20%</w:t>
            </w:r>
            <w:r w:rsidR="007D0F93">
              <w:t xml:space="preserve"> (Year-to</w:t>
            </w:r>
            <w:r w:rsidR="005B5062">
              <w:t>-</w:t>
            </w:r>
            <w:r w:rsidR="007D0F93">
              <w:t>Year)</w:t>
            </w:r>
          </w:p>
          <w:p w14:paraId="037A3E1E" w14:textId="77777777" w:rsidR="00A01F51" w:rsidRDefault="00A01F51" w:rsidP="00A01F51">
            <w:pPr>
              <w:pStyle w:val="ListParagraph"/>
            </w:pPr>
          </w:p>
          <w:p w14:paraId="619D146E" w14:textId="47DE4475" w:rsidR="00B247DC" w:rsidRPr="004D3011" w:rsidRDefault="001C3463" w:rsidP="00B247DC">
            <w:pPr>
              <w:pStyle w:val="Heading4"/>
              <w:rPr>
                <w:bCs/>
              </w:rPr>
            </w:pPr>
            <w:r>
              <w:t xml:space="preserve">Ocha Tea Café </w:t>
            </w:r>
            <w:r w:rsidR="00B247DC" w:rsidRPr="004D3011">
              <w:t xml:space="preserve"> </w:t>
            </w:r>
            <w:r>
              <w:rPr>
                <w:i/>
                <w:iCs/>
              </w:rPr>
              <w:t>Store Manager</w:t>
            </w:r>
          </w:p>
          <w:p w14:paraId="6225A5DD" w14:textId="73516A9A" w:rsidR="00B247DC" w:rsidRPr="004D3011" w:rsidRDefault="00B247DC" w:rsidP="00B247DC">
            <w:pPr>
              <w:pStyle w:val="Date"/>
            </w:pPr>
            <w:r>
              <w:t>200</w:t>
            </w:r>
            <w:r w:rsidR="001C3463">
              <w:t>8</w:t>
            </w:r>
            <w:r w:rsidRPr="004D3011">
              <w:t>–</w:t>
            </w:r>
            <w:r>
              <w:t>20</w:t>
            </w:r>
            <w:r w:rsidR="001C3463">
              <w:t>12</w:t>
            </w:r>
          </w:p>
          <w:p w14:paraId="45D1D4A0" w14:textId="77777777" w:rsidR="001C3463" w:rsidRPr="001C3463" w:rsidRDefault="001C3463" w:rsidP="001C3463">
            <w:pPr>
              <w:pStyle w:val="ListParagraph"/>
              <w:numPr>
                <w:ilvl w:val="0"/>
                <w:numId w:val="9"/>
              </w:numPr>
            </w:pPr>
            <w:r w:rsidRPr="001C3463">
              <w:rPr>
                <w:szCs w:val="18"/>
              </w:rPr>
              <w:t>Worked directly with the CEO to make important financial decisions for the store</w:t>
            </w:r>
          </w:p>
          <w:p w14:paraId="7E608621" w14:textId="77777777" w:rsidR="001C3463" w:rsidRPr="001C3463" w:rsidRDefault="001C3463" w:rsidP="001C3463">
            <w:pPr>
              <w:pStyle w:val="ListParagraph"/>
              <w:numPr>
                <w:ilvl w:val="0"/>
                <w:numId w:val="9"/>
              </w:numPr>
            </w:pPr>
            <w:r w:rsidRPr="001C3463">
              <w:rPr>
                <w:szCs w:val="18"/>
              </w:rPr>
              <w:t>Interviewed, trained, and supervised all employees</w:t>
            </w:r>
          </w:p>
          <w:p w14:paraId="36D40486" w14:textId="77777777" w:rsidR="001C3463" w:rsidRPr="001C3463" w:rsidRDefault="001C3463" w:rsidP="001C3463">
            <w:pPr>
              <w:pStyle w:val="ListParagraph"/>
              <w:numPr>
                <w:ilvl w:val="0"/>
                <w:numId w:val="9"/>
              </w:numPr>
            </w:pPr>
            <w:r w:rsidRPr="001C3463">
              <w:rPr>
                <w:szCs w:val="18"/>
              </w:rPr>
              <w:t>Ordered and coordinated supplies for the store</w:t>
            </w:r>
          </w:p>
          <w:p w14:paraId="4719B4EB" w14:textId="77777777" w:rsidR="001C3463" w:rsidRPr="001C3463" w:rsidRDefault="001C3463" w:rsidP="001C3463">
            <w:pPr>
              <w:pStyle w:val="ListParagraph"/>
              <w:numPr>
                <w:ilvl w:val="0"/>
                <w:numId w:val="9"/>
              </w:numPr>
            </w:pPr>
            <w:r w:rsidRPr="001C3463">
              <w:rPr>
                <w:szCs w:val="18"/>
              </w:rPr>
              <w:t>Provided time and cost-efficient work schedules and reviewed time cards</w:t>
            </w:r>
          </w:p>
          <w:p w14:paraId="377D6974" w14:textId="77777777" w:rsidR="001C3463" w:rsidRPr="001C3463" w:rsidRDefault="001C3463" w:rsidP="001C3463">
            <w:pPr>
              <w:pStyle w:val="ListParagraph"/>
              <w:numPr>
                <w:ilvl w:val="0"/>
                <w:numId w:val="9"/>
              </w:numPr>
            </w:pPr>
            <w:r w:rsidRPr="001C3463">
              <w:rPr>
                <w:szCs w:val="18"/>
              </w:rPr>
              <w:t>Handled customer complaints</w:t>
            </w:r>
          </w:p>
          <w:p w14:paraId="148F8990" w14:textId="2B178CA1" w:rsidR="00B247DC" w:rsidRDefault="001C3463" w:rsidP="001C3463">
            <w:pPr>
              <w:pStyle w:val="ListParagraph"/>
              <w:numPr>
                <w:ilvl w:val="0"/>
                <w:numId w:val="9"/>
              </w:numPr>
            </w:pPr>
            <w:r w:rsidRPr="001C3463">
              <w:rPr>
                <w:szCs w:val="18"/>
              </w:rPr>
              <w:t>Performed cash-related functions, including preparing revenue spreadsheets for the CEO</w:t>
            </w:r>
            <w:r>
              <w:rPr>
                <w:szCs w:val="18"/>
              </w:rPr>
              <w:t xml:space="preserve"> </w:t>
            </w:r>
            <w:r w:rsidRPr="001C3463">
              <w:rPr>
                <w:szCs w:val="18"/>
              </w:rPr>
              <w:t>and, accounts payables.</w:t>
            </w:r>
          </w:p>
          <w:p w14:paraId="23F24D85" w14:textId="77777777" w:rsidR="00F91036" w:rsidRDefault="00F91036" w:rsidP="00F91036">
            <w:pPr>
              <w:pStyle w:val="ListParagraph"/>
            </w:pPr>
          </w:p>
          <w:p w14:paraId="0C90F4C9" w14:textId="6BB7B2A1" w:rsidR="00F91036" w:rsidRPr="004D3011" w:rsidRDefault="00F91036" w:rsidP="00F91036">
            <w:pPr>
              <w:pStyle w:val="Heading4"/>
              <w:rPr>
                <w:bCs/>
              </w:rPr>
            </w:pPr>
            <w:r>
              <w:t>Starbucks</w:t>
            </w:r>
            <w:r w:rsidRPr="004D3011">
              <w:t xml:space="preserve">  </w:t>
            </w:r>
            <w:r>
              <w:rPr>
                <w:i/>
                <w:iCs/>
              </w:rPr>
              <w:t>Barista</w:t>
            </w:r>
          </w:p>
          <w:p w14:paraId="300B6CFB" w14:textId="4E4C71F8" w:rsidR="00F91036" w:rsidRPr="004D3011" w:rsidRDefault="00F91036" w:rsidP="00F91036">
            <w:pPr>
              <w:pStyle w:val="Date"/>
            </w:pPr>
            <w:r>
              <w:t>2006</w:t>
            </w:r>
            <w:r w:rsidRPr="004D3011">
              <w:t>–</w:t>
            </w:r>
            <w:r>
              <w:t>2008</w:t>
            </w:r>
          </w:p>
          <w:p w14:paraId="4160A83C" w14:textId="39B879B8" w:rsidR="00F91036" w:rsidRDefault="00F91036" w:rsidP="00F91036">
            <w:pPr>
              <w:pStyle w:val="ListParagraph"/>
              <w:numPr>
                <w:ilvl w:val="0"/>
                <w:numId w:val="8"/>
              </w:numPr>
              <w:spacing w:before="20"/>
              <w:rPr>
                <w:szCs w:val="18"/>
              </w:rPr>
            </w:pPr>
            <w:r>
              <w:rPr>
                <w:szCs w:val="18"/>
              </w:rPr>
              <w:t>Handled cash transactions with 100% accuracy</w:t>
            </w:r>
          </w:p>
          <w:p w14:paraId="3422D17A" w14:textId="5EDF45C4" w:rsidR="00F91036" w:rsidRDefault="00F91036" w:rsidP="00F91036">
            <w:pPr>
              <w:pStyle w:val="ListParagraph"/>
              <w:numPr>
                <w:ilvl w:val="0"/>
                <w:numId w:val="8"/>
              </w:numPr>
              <w:spacing w:before="20"/>
              <w:rPr>
                <w:szCs w:val="18"/>
              </w:rPr>
            </w:pPr>
            <w:r>
              <w:rPr>
                <w:szCs w:val="18"/>
              </w:rPr>
              <w:t xml:space="preserve">Provided excellence </w:t>
            </w:r>
            <w:r w:rsidR="00B247DC">
              <w:rPr>
                <w:szCs w:val="18"/>
              </w:rPr>
              <w:t>customer service</w:t>
            </w:r>
          </w:p>
          <w:p w14:paraId="368466BE" w14:textId="637FB642" w:rsidR="00B247DC" w:rsidRDefault="00B247DC" w:rsidP="00F91036">
            <w:pPr>
              <w:pStyle w:val="ListParagraph"/>
              <w:numPr>
                <w:ilvl w:val="0"/>
                <w:numId w:val="8"/>
              </w:numPr>
              <w:spacing w:before="20"/>
              <w:rPr>
                <w:szCs w:val="18"/>
              </w:rPr>
            </w:pPr>
            <w:r>
              <w:rPr>
                <w:szCs w:val="18"/>
              </w:rPr>
              <w:t>Maintained store cleanliness</w:t>
            </w:r>
          </w:p>
          <w:p w14:paraId="3FA45C61" w14:textId="0EAECC5E" w:rsidR="00B247DC" w:rsidRDefault="00B247DC" w:rsidP="00F91036">
            <w:pPr>
              <w:pStyle w:val="ListParagraph"/>
              <w:numPr>
                <w:ilvl w:val="0"/>
                <w:numId w:val="8"/>
              </w:numPr>
              <w:spacing w:before="20"/>
              <w:rPr>
                <w:szCs w:val="18"/>
              </w:rPr>
            </w:pPr>
            <w:r>
              <w:rPr>
                <w:szCs w:val="18"/>
              </w:rPr>
              <w:t>Learnt to make all the drinks within first week of job</w:t>
            </w:r>
          </w:p>
          <w:p w14:paraId="1350A41D" w14:textId="77777777" w:rsidR="00F91036" w:rsidRPr="004D3011" w:rsidRDefault="00F91036" w:rsidP="00F91036">
            <w:pPr>
              <w:ind w:left="360"/>
            </w:pPr>
          </w:p>
          <w:p w14:paraId="4E71055C" w14:textId="77777777" w:rsidR="004D3011" w:rsidRDefault="004D3011" w:rsidP="00BA4591"/>
          <w:p w14:paraId="60E78485" w14:textId="177EF55B" w:rsidR="004D3011" w:rsidRPr="004D3011" w:rsidRDefault="005B5062" w:rsidP="00BA4591">
            <w:pPr>
              <w:pStyle w:val="Heading4"/>
              <w:rPr>
                <w:bCs/>
              </w:rPr>
            </w:pPr>
            <w:r>
              <w:t>U.S. Army</w:t>
            </w:r>
            <w:r w:rsidR="004D3011" w:rsidRPr="004D3011">
              <w:t xml:space="preserve">  </w:t>
            </w:r>
            <w:r>
              <w:rPr>
                <w:i/>
                <w:iCs/>
              </w:rPr>
              <w:t>92A Automated Logistical Supply Specialist</w:t>
            </w:r>
          </w:p>
          <w:p w14:paraId="2CD3C3F3" w14:textId="00B6A520" w:rsidR="004D3011" w:rsidRPr="004D3011" w:rsidRDefault="00413CAE" w:rsidP="00BA4591">
            <w:pPr>
              <w:pStyle w:val="Date"/>
            </w:pPr>
            <w:r>
              <w:t>200</w:t>
            </w:r>
            <w:r w:rsidR="005B5062">
              <w:t>3</w:t>
            </w:r>
            <w:r w:rsidR="004D3011" w:rsidRPr="004D3011">
              <w:t>–</w:t>
            </w:r>
            <w:r>
              <w:t>20</w:t>
            </w:r>
            <w:r w:rsidR="005B5062">
              <w:t>06</w:t>
            </w:r>
          </w:p>
          <w:p w14:paraId="4DDD42F3" w14:textId="77777777" w:rsidR="007D0F93" w:rsidRDefault="00F91036" w:rsidP="005B5062">
            <w:pPr>
              <w:pStyle w:val="ListParagraph"/>
              <w:numPr>
                <w:ilvl w:val="0"/>
                <w:numId w:val="8"/>
              </w:numPr>
              <w:spacing w:before="20"/>
              <w:rPr>
                <w:szCs w:val="18"/>
              </w:rPr>
            </w:pPr>
            <w:r>
              <w:rPr>
                <w:szCs w:val="18"/>
              </w:rPr>
              <w:t>Earned early promotion from Private Frist Class to Specialist (only available for top 2% of the soldiers within that rank)</w:t>
            </w:r>
          </w:p>
          <w:p w14:paraId="698044DB" w14:textId="77777777" w:rsidR="00F91036" w:rsidRDefault="00F91036" w:rsidP="005B5062">
            <w:pPr>
              <w:pStyle w:val="ListParagraph"/>
              <w:numPr>
                <w:ilvl w:val="0"/>
                <w:numId w:val="8"/>
              </w:numPr>
              <w:spacing w:before="20"/>
              <w:rPr>
                <w:szCs w:val="18"/>
              </w:rPr>
            </w:pPr>
            <w:r>
              <w:rPr>
                <w:szCs w:val="18"/>
              </w:rPr>
              <w:t>Passed every tests and trainings the first try</w:t>
            </w:r>
          </w:p>
          <w:p w14:paraId="20AD7F9A" w14:textId="77777777" w:rsidR="00F91036" w:rsidRDefault="00F91036" w:rsidP="005B5062">
            <w:pPr>
              <w:pStyle w:val="ListParagraph"/>
              <w:numPr>
                <w:ilvl w:val="0"/>
                <w:numId w:val="8"/>
              </w:numPr>
              <w:spacing w:before="20"/>
              <w:rPr>
                <w:szCs w:val="18"/>
              </w:rPr>
            </w:pPr>
            <w:r>
              <w:rPr>
                <w:szCs w:val="18"/>
              </w:rPr>
              <w:t>Operated the Standard Army Retail Supply System (SARSS II) efficiently</w:t>
            </w:r>
          </w:p>
          <w:p w14:paraId="7D092438" w14:textId="77777777" w:rsidR="00F91036" w:rsidRDefault="00F91036" w:rsidP="005B5062">
            <w:pPr>
              <w:pStyle w:val="ListParagraph"/>
              <w:numPr>
                <w:ilvl w:val="0"/>
                <w:numId w:val="8"/>
              </w:numPr>
              <w:spacing w:before="20"/>
              <w:rPr>
                <w:szCs w:val="18"/>
              </w:rPr>
            </w:pPr>
            <w:r>
              <w:rPr>
                <w:szCs w:val="18"/>
              </w:rPr>
              <w:t>Oversea trained for two years in South Korea</w:t>
            </w:r>
          </w:p>
          <w:p w14:paraId="53110EC1" w14:textId="155775C2" w:rsidR="00F91036" w:rsidRPr="005B5062" w:rsidRDefault="00F91036" w:rsidP="005B5062">
            <w:pPr>
              <w:pStyle w:val="ListParagraph"/>
              <w:numPr>
                <w:ilvl w:val="0"/>
                <w:numId w:val="8"/>
              </w:numPr>
              <w:spacing w:before="20"/>
              <w:rPr>
                <w:szCs w:val="18"/>
              </w:rPr>
            </w:pPr>
            <w:r>
              <w:rPr>
                <w:szCs w:val="18"/>
              </w:rPr>
              <w:t>Honorably discharged with 4 years of G.I. Bill benefits</w:t>
            </w:r>
          </w:p>
        </w:tc>
      </w:tr>
      <w:tr w:rsidR="00F12FE3" w14:paraId="3699D829" w14:textId="77777777" w:rsidTr="00BA4591">
        <w:tc>
          <w:tcPr>
            <w:tcW w:w="3600" w:type="dxa"/>
          </w:tcPr>
          <w:p w14:paraId="6D47BD77" w14:textId="77777777" w:rsidR="00F12FE3" w:rsidRDefault="00F12FE3" w:rsidP="00BA4591">
            <w:pPr>
              <w:pStyle w:val="Heading3"/>
            </w:pPr>
          </w:p>
        </w:tc>
        <w:tc>
          <w:tcPr>
            <w:tcW w:w="720" w:type="dxa"/>
          </w:tcPr>
          <w:p w14:paraId="743C81BA" w14:textId="77777777" w:rsidR="00F12FE3" w:rsidRDefault="00F12FE3" w:rsidP="00BA4591">
            <w:pPr>
              <w:tabs>
                <w:tab w:val="left" w:pos="990"/>
              </w:tabs>
            </w:pPr>
          </w:p>
        </w:tc>
        <w:tc>
          <w:tcPr>
            <w:tcW w:w="6470" w:type="dxa"/>
          </w:tcPr>
          <w:p w14:paraId="5049B461" w14:textId="77777777" w:rsidR="00F12FE3" w:rsidRDefault="00F12FE3" w:rsidP="00BA4591">
            <w:pPr>
              <w:pStyle w:val="Heading2"/>
            </w:pPr>
          </w:p>
        </w:tc>
      </w:tr>
    </w:tbl>
    <w:p w14:paraId="47067E73" w14:textId="77777777" w:rsidR="0043117B" w:rsidRDefault="006C100F" w:rsidP="000C45FF">
      <w:pPr>
        <w:tabs>
          <w:tab w:val="left" w:pos="990"/>
        </w:tabs>
      </w:pPr>
    </w:p>
    <w:sectPr w:rsidR="0043117B" w:rsidSect="00A01F51">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1E8960" w14:textId="77777777" w:rsidR="006C100F" w:rsidRDefault="006C100F" w:rsidP="000C45FF">
      <w:r>
        <w:separator/>
      </w:r>
    </w:p>
  </w:endnote>
  <w:endnote w:type="continuationSeparator" w:id="0">
    <w:p w14:paraId="2E9B8EA0" w14:textId="77777777" w:rsidR="006C100F" w:rsidRDefault="006C100F"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Garamond">
    <w:altName w:val="Garamond"/>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6116D6" w14:textId="77777777" w:rsidR="006C100F" w:rsidRDefault="006C100F" w:rsidP="000C45FF">
      <w:r>
        <w:separator/>
      </w:r>
    </w:p>
  </w:footnote>
  <w:footnote w:type="continuationSeparator" w:id="0">
    <w:p w14:paraId="6A3F1144" w14:textId="77777777" w:rsidR="006C100F" w:rsidRDefault="006C100F"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BC5DB" w14:textId="77777777" w:rsidR="000C45FF" w:rsidRDefault="000C45FF">
    <w:pPr>
      <w:pStyle w:val="Header"/>
    </w:pPr>
    <w:r>
      <w:rPr>
        <w:noProof/>
      </w:rPr>
      <w:drawing>
        <wp:anchor distT="0" distB="0" distL="114300" distR="114300" simplePos="0" relativeHeight="251658240" behindDoc="1" locked="0" layoutInCell="1" allowOverlap="1" wp14:anchorId="370FAF62" wp14:editId="6FC804E9">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72D13"/>
    <w:multiLevelType w:val="hybridMultilevel"/>
    <w:tmpl w:val="DD743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701FD"/>
    <w:multiLevelType w:val="hybridMultilevel"/>
    <w:tmpl w:val="E69EB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C34B4"/>
    <w:multiLevelType w:val="multilevel"/>
    <w:tmpl w:val="A76C6892"/>
    <w:numStyleLink w:val="Bulletedlist"/>
  </w:abstractNum>
  <w:abstractNum w:abstractNumId="3" w15:restartNumberingAfterBreak="0">
    <w:nsid w:val="121A2C8E"/>
    <w:multiLevelType w:val="multilevel"/>
    <w:tmpl w:val="A76C6892"/>
    <w:numStyleLink w:val="Bulletedlist"/>
  </w:abstractNum>
  <w:abstractNum w:abstractNumId="4" w15:restartNumberingAfterBreak="0">
    <w:nsid w:val="25056946"/>
    <w:multiLevelType w:val="hybridMultilevel"/>
    <w:tmpl w:val="D284A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566827"/>
    <w:multiLevelType w:val="hybridMultilevel"/>
    <w:tmpl w:val="F35A5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A57D81"/>
    <w:multiLevelType w:val="hybridMultilevel"/>
    <w:tmpl w:val="0E789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67540F4"/>
    <w:multiLevelType w:val="multilevel"/>
    <w:tmpl w:val="A76C6892"/>
    <w:styleLink w:val="Bulletedlist"/>
    <w:lvl w:ilvl="0">
      <w:start w:val="1"/>
      <w:numFmt w:val="bullet"/>
      <w:pStyle w:val="Bulletedlistlastitem"/>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9225F49"/>
    <w:multiLevelType w:val="multilevel"/>
    <w:tmpl w:val="A76C6892"/>
    <w:numStyleLink w:val="Bulletedlist"/>
  </w:abstractNum>
  <w:num w:numId="1">
    <w:abstractNumId w:val="7"/>
  </w:num>
  <w:num w:numId="2">
    <w:abstractNumId w:val="3"/>
  </w:num>
  <w:num w:numId="3">
    <w:abstractNumId w:val="8"/>
  </w:num>
  <w:num w:numId="4">
    <w:abstractNumId w:val="2"/>
  </w:num>
  <w:num w:numId="5">
    <w:abstractNumId w:val="6"/>
  </w:num>
  <w:num w:numId="6">
    <w:abstractNumId w:val="5"/>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oNotDisplayPageBoundaries/>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FE3"/>
    <w:rsid w:val="00036450"/>
    <w:rsid w:val="00094499"/>
    <w:rsid w:val="000C45FF"/>
    <w:rsid w:val="000E3FD1"/>
    <w:rsid w:val="00112054"/>
    <w:rsid w:val="001525E1"/>
    <w:rsid w:val="00180329"/>
    <w:rsid w:val="0019001F"/>
    <w:rsid w:val="001A74A5"/>
    <w:rsid w:val="001B2ABD"/>
    <w:rsid w:val="001C3463"/>
    <w:rsid w:val="001E0391"/>
    <w:rsid w:val="001E1759"/>
    <w:rsid w:val="001F1ECC"/>
    <w:rsid w:val="002351D4"/>
    <w:rsid w:val="002400EB"/>
    <w:rsid w:val="00256CF7"/>
    <w:rsid w:val="00281FD5"/>
    <w:rsid w:val="002D46BF"/>
    <w:rsid w:val="0030481B"/>
    <w:rsid w:val="003156FC"/>
    <w:rsid w:val="003254B5"/>
    <w:rsid w:val="00334FBA"/>
    <w:rsid w:val="0037121F"/>
    <w:rsid w:val="003A6B7D"/>
    <w:rsid w:val="003B06CA"/>
    <w:rsid w:val="004071FC"/>
    <w:rsid w:val="00413CAE"/>
    <w:rsid w:val="00415F24"/>
    <w:rsid w:val="00445947"/>
    <w:rsid w:val="004813B3"/>
    <w:rsid w:val="00496591"/>
    <w:rsid w:val="004C63E4"/>
    <w:rsid w:val="004D3011"/>
    <w:rsid w:val="00514283"/>
    <w:rsid w:val="005262AC"/>
    <w:rsid w:val="005B5062"/>
    <w:rsid w:val="005E39D5"/>
    <w:rsid w:val="00600670"/>
    <w:rsid w:val="0062123A"/>
    <w:rsid w:val="00646E75"/>
    <w:rsid w:val="006771D0"/>
    <w:rsid w:val="006A7987"/>
    <w:rsid w:val="006C100F"/>
    <w:rsid w:val="00715FCB"/>
    <w:rsid w:val="00743101"/>
    <w:rsid w:val="00773BF5"/>
    <w:rsid w:val="007775E1"/>
    <w:rsid w:val="007867A0"/>
    <w:rsid w:val="007927F5"/>
    <w:rsid w:val="007D0F93"/>
    <w:rsid w:val="00802CA0"/>
    <w:rsid w:val="009260CD"/>
    <w:rsid w:val="00952C25"/>
    <w:rsid w:val="009B4A8D"/>
    <w:rsid w:val="009D4F1C"/>
    <w:rsid w:val="00A01F51"/>
    <w:rsid w:val="00A2118D"/>
    <w:rsid w:val="00AD76E2"/>
    <w:rsid w:val="00B20152"/>
    <w:rsid w:val="00B247DC"/>
    <w:rsid w:val="00B359E4"/>
    <w:rsid w:val="00B57D98"/>
    <w:rsid w:val="00B70850"/>
    <w:rsid w:val="00B76777"/>
    <w:rsid w:val="00BA4591"/>
    <w:rsid w:val="00C066B6"/>
    <w:rsid w:val="00C316BF"/>
    <w:rsid w:val="00C37BA1"/>
    <w:rsid w:val="00C4674C"/>
    <w:rsid w:val="00C506CF"/>
    <w:rsid w:val="00C60A28"/>
    <w:rsid w:val="00C72BED"/>
    <w:rsid w:val="00C9578B"/>
    <w:rsid w:val="00CB0055"/>
    <w:rsid w:val="00D07DD3"/>
    <w:rsid w:val="00D2522B"/>
    <w:rsid w:val="00D422DE"/>
    <w:rsid w:val="00D5459D"/>
    <w:rsid w:val="00DA1F4D"/>
    <w:rsid w:val="00DD172A"/>
    <w:rsid w:val="00DF5227"/>
    <w:rsid w:val="00E25A26"/>
    <w:rsid w:val="00E4381A"/>
    <w:rsid w:val="00E55D74"/>
    <w:rsid w:val="00F12FE3"/>
    <w:rsid w:val="00F60274"/>
    <w:rsid w:val="00F77FB9"/>
    <w:rsid w:val="00F91036"/>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36CEF"/>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customStyle="1" w:styleId="Bulletedlistlastitem">
    <w:name w:val="Bulleted list last item"/>
    <w:basedOn w:val="Normal"/>
    <w:rsid w:val="00413CAE"/>
    <w:pPr>
      <w:numPr>
        <w:numId w:val="3"/>
      </w:numPr>
      <w:spacing w:before="20" w:after="120"/>
    </w:pPr>
    <w:rPr>
      <w:rFonts w:ascii="Garamond" w:eastAsia="Times New Roman" w:hAnsi="Garamond" w:cs="Times New Roman"/>
      <w:sz w:val="20"/>
      <w:szCs w:val="24"/>
      <w:lang w:eastAsia="en-US"/>
    </w:rPr>
  </w:style>
  <w:style w:type="numbering" w:customStyle="1" w:styleId="Bulletedlist">
    <w:name w:val="Bulleted list"/>
    <w:basedOn w:val="NoList"/>
    <w:rsid w:val="00413CAE"/>
    <w:pPr>
      <w:numPr>
        <w:numId w:val="1"/>
      </w:numPr>
    </w:pPr>
  </w:style>
  <w:style w:type="paragraph" w:styleId="ListParagraph">
    <w:name w:val="List Paragraph"/>
    <w:basedOn w:val="Normal"/>
    <w:uiPriority w:val="34"/>
    <w:semiHidden/>
    <w:qFormat/>
    <w:rsid w:val="00BA45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linkedin.com/in/tom-hunagyi-che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c18f\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A1EB7FC7FE049138C695B7E7C56330C"/>
        <w:category>
          <w:name w:val="General"/>
          <w:gallery w:val="placeholder"/>
        </w:category>
        <w:types>
          <w:type w:val="bbPlcHdr"/>
        </w:types>
        <w:behaviors>
          <w:behavior w:val="content"/>
        </w:behaviors>
        <w:guid w:val="{E7192B21-8F55-4533-8557-A42E6DB99F82}"/>
      </w:docPartPr>
      <w:docPartBody>
        <w:p w:rsidR="007836C8" w:rsidRDefault="00157304">
          <w:pPr>
            <w:pStyle w:val="BA1EB7FC7FE049138C695B7E7C56330C"/>
          </w:pPr>
          <w:r w:rsidRPr="00CB0055">
            <w:t>Contact</w:t>
          </w:r>
        </w:p>
      </w:docPartBody>
    </w:docPart>
    <w:docPart>
      <w:docPartPr>
        <w:name w:val="55B7E7DC1211430CB699F0B6E21DDE48"/>
        <w:category>
          <w:name w:val="General"/>
          <w:gallery w:val="placeholder"/>
        </w:category>
        <w:types>
          <w:type w:val="bbPlcHdr"/>
        </w:types>
        <w:behaviors>
          <w:behavior w:val="content"/>
        </w:behaviors>
        <w:guid w:val="{5D52E97B-7991-4DBF-B1A3-920314B0A75A}"/>
      </w:docPartPr>
      <w:docPartBody>
        <w:p w:rsidR="007836C8" w:rsidRDefault="00157304">
          <w:pPr>
            <w:pStyle w:val="55B7E7DC1211430CB699F0B6E21DDE48"/>
          </w:pPr>
          <w:r w:rsidRPr="004D3011">
            <w:t>PHONE:</w:t>
          </w:r>
        </w:p>
      </w:docPartBody>
    </w:docPart>
    <w:docPart>
      <w:docPartPr>
        <w:name w:val="4345F53DDCC1483A8143612125771D9E"/>
        <w:category>
          <w:name w:val="General"/>
          <w:gallery w:val="placeholder"/>
        </w:category>
        <w:types>
          <w:type w:val="bbPlcHdr"/>
        </w:types>
        <w:behaviors>
          <w:behavior w:val="content"/>
        </w:behaviors>
        <w:guid w:val="{F2E8394F-DB70-4C7A-BF15-8CE1298FBE42}"/>
      </w:docPartPr>
      <w:docPartBody>
        <w:p w:rsidR="007836C8" w:rsidRDefault="00157304">
          <w:pPr>
            <w:pStyle w:val="4345F53DDCC1483A8143612125771D9E"/>
          </w:pPr>
          <w:r w:rsidRPr="004D3011">
            <w:t>EMAIL:</w:t>
          </w:r>
        </w:p>
      </w:docPartBody>
    </w:docPart>
    <w:docPart>
      <w:docPartPr>
        <w:name w:val="963041EC69B04D9DB3439E3D3F0F1021"/>
        <w:category>
          <w:name w:val="General"/>
          <w:gallery w:val="placeholder"/>
        </w:category>
        <w:types>
          <w:type w:val="bbPlcHdr"/>
        </w:types>
        <w:behaviors>
          <w:behavior w:val="content"/>
        </w:behaviors>
        <w:guid w:val="{847F9061-E998-4534-844F-30D05B26F0DB}"/>
      </w:docPartPr>
      <w:docPartBody>
        <w:p w:rsidR="007836C8" w:rsidRDefault="00157304">
          <w:pPr>
            <w:pStyle w:val="963041EC69B04D9DB3439E3D3F0F1021"/>
          </w:pPr>
          <w:r w:rsidRPr="00CB0055">
            <w:t>Hobbies</w:t>
          </w:r>
        </w:p>
      </w:docPartBody>
    </w:docPart>
    <w:docPart>
      <w:docPartPr>
        <w:name w:val="C11A8CA8C7B04E10BD36FD2ABD4E5847"/>
        <w:category>
          <w:name w:val="General"/>
          <w:gallery w:val="placeholder"/>
        </w:category>
        <w:types>
          <w:type w:val="bbPlcHdr"/>
        </w:types>
        <w:behaviors>
          <w:behavior w:val="content"/>
        </w:behaviors>
        <w:guid w:val="{4AA0C5DD-5185-491D-A455-BB4D48641811}"/>
      </w:docPartPr>
      <w:docPartBody>
        <w:p w:rsidR="007836C8" w:rsidRDefault="00157304">
          <w:pPr>
            <w:pStyle w:val="C11A8CA8C7B04E10BD36FD2ABD4E5847"/>
          </w:pPr>
          <w:r w:rsidRPr="00036450">
            <w:t>EDUCATION</w:t>
          </w:r>
        </w:p>
      </w:docPartBody>
    </w:docPart>
    <w:docPart>
      <w:docPartPr>
        <w:name w:val="F92186A907FB42A2A809F868A1AC7C5C"/>
        <w:category>
          <w:name w:val="General"/>
          <w:gallery w:val="placeholder"/>
        </w:category>
        <w:types>
          <w:type w:val="bbPlcHdr"/>
        </w:types>
        <w:behaviors>
          <w:behavior w:val="content"/>
        </w:behaviors>
        <w:guid w:val="{E45692DA-017F-47DF-B45C-049B51BF4C17}"/>
      </w:docPartPr>
      <w:docPartBody>
        <w:p w:rsidR="007836C8" w:rsidRDefault="00157304">
          <w:pPr>
            <w:pStyle w:val="F92186A907FB42A2A809F868A1AC7C5C"/>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Garamond">
    <w:altName w:val="Garamond"/>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061"/>
    <w:rsid w:val="00157304"/>
    <w:rsid w:val="001E5371"/>
    <w:rsid w:val="00254061"/>
    <w:rsid w:val="003C2EAC"/>
    <w:rsid w:val="00711068"/>
    <w:rsid w:val="007836C8"/>
    <w:rsid w:val="00A24FBC"/>
    <w:rsid w:val="00BB4F60"/>
    <w:rsid w:val="00DB1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1EB7FC7FE049138C695B7E7C56330C">
    <w:name w:val="BA1EB7FC7FE049138C695B7E7C56330C"/>
  </w:style>
  <w:style w:type="paragraph" w:customStyle="1" w:styleId="55B7E7DC1211430CB699F0B6E21DDE48">
    <w:name w:val="55B7E7DC1211430CB699F0B6E21DDE48"/>
  </w:style>
  <w:style w:type="paragraph" w:customStyle="1" w:styleId="4345F53DDCC1483A8143612125771D9E">
    <w:name w:val="4345F53DDCC1483A8143612125771D9E"/>
  </w:style>
  <w:style w:type="character" w:styleId="Hyperlink">
    <w:name w:val="Hyperlink"/>
    <w:basedOn w:val="DefaultParagraphFont"/>
    <w:uiPriority w:val="99"/>
    <w:unhideWhenUsed/>
    <w:rPr>
      <w:color w:val="C45911" w:themeColor="accent2" w:themeShade="BF"/>
      <w:u w:val="single"/>
    </w:rPr>
  </w:style>
  <w:style w:type="paragraph" w:customStyle="1" w:styleId="963041EC69B04D9DB3439E3D3F0F1021">
    <w:name w:val="963041EC69B04D9DB3439E3D3F0F1021"/>
  </w:style>
  <w:style w:type="paragraph" w:customStyle="1" w:styleId="C11A8CA8C7B04E10BD36FD2ABD4E5847">
    <w:name w:val="C11A8CA8C7B04E10BD36FD2ABD4E5847"/>
  </w:style>
  <w:style w:type="paragraph" w:customStyle="1" w:styleId="F92186A907FB42A2A809F868A1AC7C5C">
    <w:name w:val="F92186A907FB42A2A809F868A1AC7C5C"/>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1</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2020-04-23T23:30:00Z</dcterms:created>
  <dcterms:modified xsi:type="dcterms:W3CDTF">2020-10-07T21:58:00Z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