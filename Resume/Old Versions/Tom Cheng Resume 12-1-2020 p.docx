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93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0F1BF5E" w14:textId="77777777" w:rsidTr="00BA4591">
        <w:trPr>
          <w:trHeight w:val="4410"/>
        </w:trPr>
        <w:tc>
          <w:tcPr>
            <w:tcW w:w="3600" w:type="dxa"/>
            <w:vAlign w:val="bottom"/>
          </w:tcPr>
          <w:p w14:paraId="1654BC50" w14:textId="77777777" w:rsidR="001B2ABD" w:rsidRDefault="001B2ABD" w:rsidP="00BA459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2DEEA6" wp14:editId="00292D3A">
                      <wp:extent cx="2122805" cy="2276475"/>
                      <wp:effectExtent l="19050" t="19050" r="2984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2764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F781E6" id="Oval 2" o:spid="_x0000_s1026" alt="Title: Professional Headshot of Man" style="width:167.1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dpbmRvd3MgUGhvdG8gRWRpdG9yIDEwLjAuMTAwMTEuMTYzODQA&#10;V2luZG93cyBQaG90byBFZGl0b3IgMTAuMC4xMDAxMS4xNjM4NAAyMDE4OjEyOjE3IDEzOjQxOjE3&#10;AAAIkAAABwAAAAQwMjIwkAMAAgAAABQAABE0kAQAAgAAABQAABFIkoYABwAAAjQAABFckpEAAgAA&#10;AAM4MgAAkpIAAgAAAAM4MgAAoAEAAwAAAAEAAQAA6hwABwAACAwAAAko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xOC0xMi0xN1QxMzo0MDoyMy44MjM8L3ht&#10;cDpDcmVhdGVEYXRl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Dw/eHBhY2tldCBlbmQ9J3cnPz7/2wBDAAMC&#10;AgMCAgMDAwMEAwMEBQgFBQQEBQoHBwYIDAoMDAsKCwsNDhIQDQ4RDgsLEBYQERMUFRUVDA8XGBYU&#10;GBIUFRT/2wBDAQMEBAUEBQkFBQkUDQsNFBQUFBQUFBQUFBQUFBQUFBQUFBQUFBQUFBQUFBQUFBQU&#10;FBQUFBQUFBQUFBQUFBQUFBT/wAARCAW4BP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BC91018" w14:textId="77777777" w:rsidR="001B2ABD" w:rsidRDefault="001B2ABD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0483C82" w14:textId="77777777" w:rsidR="00DF5227" w:rsidRDefault="00DF5227" w:rsidP="00BA4591">
            <w:pPr>
              <w:pStyle w:val="Title"/>
            </w:pPr>
            <w:r>
              <w:t>TOM</w:t>
            </w:r>
          </w:p>
          <w:p w14:paraId="7B7B4A0C" w14:textId="22902E2D" w:rsidR="00413CAE" w:rsidRPr="00413CAE" w:rsidRDefault="00413CAE" w:rsidP="00BA4591">
            <w:pPr>
              <w:pStyle w:val="Title"/>
            </w:pPr>
            <w:r>
              <w:t>Cheng</w:t>
            </w:r>
          </w:p>
          <w:p w14:paraId="43D4ACB0" w14:textId="3D7BBFF0" w:rsidR="001B2ABD" w:rsidRDefault="007F7F36" w:rsidP="00BA4591">
            <w:pPr>
              <w:pStyle w:val="Subtitle"/>
            </w:pPr>
            <w:r>
              <w:rPr>
                <w:spacing w:val="0"/>
                <w:w w:val="100"/>
              </w:rPr>
              <w:t>Data Scientist/Analyst</w:t>
            </w:r>
          </w:p>
        </w:tc>
      </w:tr>
      <w:tr w:rsidR="001B2ABD" w14:paraId="506FD4E9" w14:textId="77777777" w:rsidTr="00BA4591">
        <w:tc>
          <w:tcPr>
            <w:tcW w:w="3600" w:type="dxa"/>
          </w:tcPr>
          <w:p w14:paraId="65475469" w14:textId="77777777" w:rsidR="001B2ABD" w:rsidRDefault="00334FBA" w:rsidP="00BA4591">
            <w:pPr>
              <w:pStyle w:val="Heading3"/>
            </w:pPr>
            <w:r>
              <w:t>profile</w:t>
            </w:r>
          </w:p>
          <w:p w14:paraId="7C7E231F" w14:textId="5B523B2A" w:rsidR="00036450" w:rsidRDefault="007D0F93" w:rsidP="00BA4591">
            <w:r>
              <w:t xml:space="preserve">I am </w:t>
            </w:r>
            <w:r w:rsidR="00334FBA">
              <w:t xml:space="preserve">an </w:t>
            </w:r>
            <w:r w:rsidR="00514283">
              <w:t xml:space="preserve">open-minded individual who has a wide variety of experiences, </w:t>
            </w:r>
            <w:r w:rsidR="0027775E">
              <w:t xml:space="preserve">started with </w:t>
            </w:r>
            <w:r w:rsidR="00514283">
              <w:t xml:space="preserve">U.S. Army, </w:t>
            </w:r>
            <w:r w:rsidR="0027775E">
              <w:t>then moved to food-and-drink industry as a small entrepreneur. N</w:t>
            </w:r>
            <w:r w:rsidR="00514283">
              <w:t>ow moving to</w:t>
            </w:r>
            <w:r w:rsidR="0027775E">
              <w:t xml:space="preserve">wards </w:t>
            </w:r>
            <w:r w:rsidR="00514283">
              <w:t xml:space="preserve">data science/analyst. </w:t>
            </w:r>
            <w:r w:rsidR="00B76777">
              <w:t xml:space="preserve">To learn more about me, please feel free to visit </w:t>
            </w:r>
            <w:proofErr w:type="gramStart"/>
            <w:r w:rsidR="00B76777">
              <w:t>my</w:t>
            </w:r>
            <w:proofErr w:type="gramEnd"/>
          </w:p>
          <w:p w14:paraId="2FD527D5" w14:textId="1831799A" w:rsidR="00B76777" w:rsidRDefault="008A6938" w:rsidP="008A6938">
            <w:hyperlink r:id="rId12" w:history="1">
              <w:r w:rsidR="00B76777" w:rsidRPr="008A6938">
                <w:rPr>
                  <w:rStyle w:val="Hyperlink"/>
                  <w:b/>
                  <w:bCs/>
                </w:rPr>
                <w:t>LinkedIn</w:t>
              </w:r>
            </w:hyperlink>
          </w:p>
          <w:p w14:paraId="0CEE370B" w14:textId="3A5B461A" w:rsidR="00B76777" w:rsidRDefault="008A6938" w:rsidP="00BA4591">
            <w:hyperlink r:id="rId13" w:history="1">
              <w:r w:rsidR="00B76777" w:rsidRPr="008A6938">
                <w:rPr>
                  <w:rStyle w:val="Hyperlink"/>
                  <w:b/>
                  <w:bCs/>
                </w:rPr>
                <w:t>GitHub (</w:t>
              </w:r>
              <w:r w:rsidR="0027775E" w:rsidRPr="008A6938">
                <w:rPr>
                  <w:rStyle w:val="Hyperlink"/>
                  <w:b/>
                  <w:bCs/>
                </w:rPr>
                <w:t>Time Series</w:t>
              </w:r>
              <w:r w:rsidR="00B76777" w:rsidRPr="008A6938">
                <w:rPr>
                  <w:rStyle w:val="Hyperlink"/>
                  <w:b/>
                  <w:bCs/>
                </w:rPr>
                <w:t>)</w:t>
              </w:r>
            </w:hyperlink>
            <w:r>
              <w:t xml:space="preserve"> </w:t>
            </w:r>
          </w:p>
          <w:p w14:paraId="0E165A72" w14:textId="77777777" w:rsidR="00036450" w:rsidRDefault="00036450" w:rsidP="00BA4591"/>
          <w:sdt>
            <w:sdtPr>
              <w:id w:val="-1954003311"/>
              <w:placeholder>
                <w:docPart w:val="BA1EB7FC7FE049138C695B7E7C56330C"/>
              </w:placeholder>
              <w:temporary/>
              <w:showingPlcHdr/>
              <w15:appearance w15:val="hidden"/>
            </w:sdtPr>
            <w:sdtEndPr/>
            <w:sdtContent>
              <w:p w14:paraId="0A987666" w14:textId="77777777" w:rsidR="00036450" w:rsidRPr="00CB0055" w:rsidRDefault="00CB0055" w:rsidP="00BA459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5B7E7DC1211430CB699F0B6E21DDE48"/>
              </w:placeholder>
              <w:temporary/>
              <w:showingPlcHdr/>
              <w15:appearance w15:val="hidden"/>
            </w:sdtPr>
            <w:sdtEndPr/>
            <w:sdtContent>
              <w:p w14:paraId="1602D643" w14:textId="77777777" w:rsidR="004D3011" w:rsidRDefault="004D3011" w:rsidP="00BA4591">
                <w:r w:rsidRPr="004D3011">
                  <w:t>PHONE:</w:t>
                </w:r>
              </w:p>
            </w:sdtContent>
          </w:sdt>
          <w:p w14:paraId="05E28C74" w14:textId="77777777" w:rsidR="004D3011" w:rsidRDefault="007D0F93" w:rsidP="00BA4591">
            <w:r>
              <w:t>650-240-6147</w:t>
            </w:r>
          </w:p>
          <w:p w14:paraId="5F32F5E3" w14:textId="77777777" w:rsidR="004D3011" w:rsidRPr="004D3011" w:rsidRDefault="004D3011" w:rsidP="00BA4591"/>
          <w:sdt>
            <w:sdtPr>
              <w:id w:val="-240260293"/>
              <w:placeholder>
                <w:docPart w:val="4345F53DDCC1483A8143612125771D9E"/>
              </w:placeholder>
              <w:temporary/>
              <w:showingPlcHdr/>
              <w15:appearance w15:val="hidden"/>
            </w:sdtPr>
            <w:sdtEndPr/>
            <w:sdtContent>
              <w:p w14:paraId="410FE4B3" w14:textId="77777777" w:rsidR="004D3011" w:rsidRDefault="004D3011" w:rsidP="00BA4591">
                <w:r w:rsidRPr="004D3011">
                  <w:t>EMAIL:</w:t>
                </w:r>
              </w:p>
            </w:sdtContent>
          </w:sdt>
          <w:p w14:paraId="19C57BB3" w14:textId="12ED7A53" w:rsidR="00036450" w:rsidRPr="00E4381A" w:rsidRDefault="00F12FE3" w:rsidP="00BA4591">
            <w:pPr>
              <w:rPr>
                <w:rStyle w:val="Hyperlink"/>
              </w:rPr>
            </w:pPr>
            <w:r>
              <w:t>T</w:t>
            </w:r>
            <w:r w:rsidR="00B76777">
              <w:t>omHCheng</w:t>
            </w:r>
            <w:r>
              <w:t>@gmail.com</w:t>
            </w:r>
          </w:p>
          <w:sdt>
            <w:sdtPr>
              <w:id w:val="-1444214663"/>
              <w:placeholder>
                <w:docPart w:val="963041EC69B04D9DB3439E3D3F0F1021"/>
              </w:placeholder>
              <w:temporary/>
              <w:showingPlcHdr/>
              <w15:appearance w15:val="hidden"/>
            </w:sdtPr>
            <w:sdtEndPr/>
            <w:sdtContent>
              <w:p w14:paraId="48273F3E" w14:textId="77777777" w:rsidR="004D3011" w:rsidRPr="00CB0055" w:rsidRDefault="00CB0055" w:rsidP="00BA459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4B216BA" w14:textId="77777777" w:rsidR="004D3011" w:rsidRDefault="007D0F93" w:rsidP="00BA4591">
            <w:r>
              <w:t>Badminton</w:t>
            </w:r>
          </w:p>
          <w:p w14:paraId="32D1C97B" w14:textId="5D3A0666" w:rsidR="004D3011" w:rsidRDefault="00D16CE5" w:rsidP="00BA4591">
            <w:r>
              <w:t>C</w:t>
            </w:r>
            <w:r w:rsidR="00334FBA">
              <w:t>ooking</w:t>
            </w:r>
          </w:p>
          <w:p w14:paraId="352B41FC" w14:textId="087289A0" w:rsidR="004D3011" w:rsidRDefault="008A6938" w:rsidP="00BA4591">
            <w:r>
              <w:t>Strategy</w:t>
            </w:r>
            <w:r w:rsidR="00334FBA">
              <w:t xml:space="preserve"> Games</w:t>
            </w:r>
          </w:p>
          <w:p w14:paraId="578F3344" w14:textId="77777777" w:rsidR="00BA4591" w:rsidRDefault="00BA4591" w:rsidP="00BA4591"/>
          <w:p w14:paraId="2BAEA5ED" w14:textId="77777777" w:rsidR="00BA4591" w:rsidRDefault="00BA4591" w:rsidP="00BA4591">
            <w:pPr>
              <w:pStyle w:val="Heading3"/>
              <w:rPr>
                <w:rFonts w:cs="Times New Roman"/>
                <w:b w:val="0"/>
                <w:bCs/>
              </w:rPr>
            </w:pPr>
            <w:r>
              <w:t>Skills</w:t>
            </w:r>
          </w:p>
          <w:p w14:paraId="66202FFD" w14:textId="0E44D030" w:rsidR="00BA4591" w:rsidRPr="008A6938" w:rsidRDefault="00BA4591" w:rsidP="00BA459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A6938">
              <w:rPr>
                <w:sz w:val="24"/>
                <w:szCs w:val="24"/>
              </w:rPr>
              <w:t>MS Excel</w:t>
            </w:r>
            <w:r w:rsidR="008A6938">
              <w:rPr>
                <w:sz w:val="24"/>
                <w:szCs w:val="24"/>
              </w:rPr>
              <w:t xml:space="preserve"> &amp; </w:t>
            </w:r>
            <w:r w:rsidRPr="008A6938">
              <w:rPr>
                <w:sz w:val="24"/>
                <w:szCs w:val="24"/>
              </w:rPr>
              <w:t>Power Point</w:t>
            </w:r>
          </w:p>
          <w:p w14:paraId="7BDDF445" w14:textId="25B1B8F9" w:rsidR="00BA4591" w:rsidRPr="008A6938" w:rsidRDefault="00B76777" w:rsidP="00BA459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A6938">
              <w:rPr>
                <w:sz w:val="24"/>
                <w:szCs w:val="24"/>
              </w:rPr>
              <w:t>Python, SQL</w:t>
            </w:r>
          </w:p>
          <w:p w14:paraId="2E11FE37" w14:textId="7946825E" w:rsidR="008A6938" w:rsidRPr="008A6938" w:rsidRDefault="008A6938" w:rsidP="00BA459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A6938">
              <w:rPr>
                <w:sz w:val="24"/>
                <w:szCs w:val="24"/>
              </w:rPr>
              <w:t>Data Visualization</w:t>
            </w:r>
          </w:p>
          <w:p w14:paraId="21044EB4" w14:textId="183D426B" w:rsidR="008A6938" w:rsidRPr="008A6938" w:rsidRDefault="008A6938" w:rsidP="00BA459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A6938">
              <w:rPr>
                <w:sz w:val="24"/>
                <w:szCs w:val="24"/>
              </w:rPr>
              <w:t>Sales Forecast</w:t>
            </w:r>
          </w:p>
          <w:p w14:paraId="102CE28C" w14:textId="28B86472" w:rsidR="00BA4591" w:rsidRPr="004D3011" w:rsidRDefault="00BA4591" w:rsidP="008A6938">
            <w:pPr>
              <w:pStyle w:val="ListParagraph"/>
              <w:numPr>
                <w:ilvl w:val="0"/>
                <w:numId w:val="5"/>
              </w:numPr>
            </w:pPr>
            <w:r w:rsidRPr="008A6938">
              <w:rPr>
                <w:sz w:val="24"/>
                <w:szCs w:val="24"/>
              </w:rPr>
              <w:t>Bilingual</w:t>
            </w:r>
            <w:r w:rsidR="008A6938" w:rsidRPr="008A6938">
              <w:rPr>
                <w:sz w:val="24"/>
                <w:szCs w:val="24"/>
              </w:rPr>
              <w:t xml:space="preserve">: </w:t>
            </w:r>
            <w:r w:rsidRPr="008A6938">
              <w:rPr>
                <w:sz w:val="24"/>
                <w:szCs w:val="24"/>
              </w:rPr>
              <w:t>English and Chinese-Mandarin</w:t>
            </w:r>
          </w:p>
        </w:tc>
        <w:tc>
          <w:tcPr>
            <w:tcW w:w="720" w:type="dxa"/>
          </w:tcPr>
          <w:p w14:paraId="24FBDD3E" w14:textId="77777777" w:rsidR="001B2ABD" w:rsidRDefault="001B2ABD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Cs w:val="22"/>
              </w:rPr>
              <w:id w:val="1049110328"/>
              <w:placeholder>
                <w:docPart w:val="C11A8CA8C7B04E10BD36FD2ABD4E5847"/>
              </w:placeholder>
              <w:temporary/>
              <w:showingPlcHdr/>
              <w15:appearance w15:val="hidden"/>
            </w:sdtPr>
            <w:sdtEndPr/>
            <w:sdtContent>
              <w:p w14:paraId="6D6358D4" w14:textId="77777777" w:rsidR="001B2ABD" w:rsidRPr="0027775E" w:rsidRDefault="00E25A26" w:rsidP="00BA4591">
                <w:pPr>
                  <w:pStyle w:val="Heading2"/>
                  <w:rPr>
                    <w:szCs w:val="22"/>
                  </w:rPr>
                </w:pPr>
                <w:r w:rsidRPr="0027775E">
                  <w:rPr>
                    <w:szCs w:val="22"/>
                  </w:rPr>
                  <w:t>EDUCATION</w:t>
                </w:r>
              </w:p>
            </w:sdtContent>
          </w:sdt>
          <w:p w14:paraId="1753BDE5" w14:textId="77777777" w:rsidR="00036450" w:rsidRPr="0027775E" w:rsidRDefault="00F12FE3" w:rsidP="00BA4591">
            <w:pPr>
              <w:pStyle w:val="Heading4"/>
              <w:rPr>
                <w:sz w:val="22"/>
              </w:rPr>
            </w:pPr>
            <w:r w:rsidRPr="0027775E">
              <w:rPr>
                <w:sz w:val="22"/>
              </w:rPr>
              <w:t>San Jose State University</w:t>
            </w:r>
          </w:p>
          <w:p w14:paraId="02A8BDDB" w14:textId="77777777" w:rsidR="00036450" w:rsidRPr="0027775E" w:rsidRDefault="00F12FE3" w:rsidP="00BA4591">
            <w:pPr>
              <w:pStyle w:val="Date"/>
              <w:rPr>
                <w:sz w:val="22"/>
              </w:rPr>
            </w:pPr>
            <w:r w:rsidRPr="0027775E">
              <w:rPr>
                <w:sz w:val="22"/>
              </w:rPr>
              <w:t>06/2012</w:t>
            </w:r>
            <w:r w:rsidR="00036450" w:rsidRPr="0027775E">
              <w:rPr>
                <w:sz w:val="22"/>
              </w:rPr>
              <w:t xml:space="preserve"> </w:t>
            </w:r>
            <w:r w:rsidRPr="0027775E">
              <w:rPr>
                <w:sz w:val="22"/>
              </w:rPr>
              <w:t>–</w:t>
            </w:r>
            <w:r w:rsidR="00036450" w:rsidRPr="0027775E">
              <w:rPr>
                <w:sz w:val="22"/>
              </w:rPr>
              <w:t xml:space="preserve"> </w:t>
            </w:r>
            <w:r w:rsidR="00413CAE" w:rsidRPr="0027775E">
              <w:rPr>
                <w:sz w:val="22"/>
              </w:rPr>
              <w:t>09</w:t>
            </w:r>
            <w:r w:rsidRPr="0027775E">
              <w:rPr>
                <w:sz w:val="22"/>
              </w:rPr>
              <w:t>/2013</w:t>
            </w:r>
          </w:p>
          <w:p w14:paraId="1E882EDC" w14:textId="614EE989" w:rsidR="004D3011" w:rsidRPr="0027775E" w:rsidRDefault="00F12FE3" w:rsidP="00BA4591">
            <w:pPr>
              <w:rPr>
                <w:sz w:val="22"/>
              </w:rPr>
            </w:pPr>
            <w:r w:rsidRPr="0027775E">
              <w:rPr>
                <w:sz w:val="22"/>
              </w:rPr>
              <w:t>Bachelor of Arts Degree in Psychology</w:t>
            </w:r>
          </w:p>
          <w:p w14:paraId="697A7F85" w14:textId="77777777" w:rsidR="00036450" w:rsidRPr="0027775E" w:rsidRDefault="00036450" w:rsidP="00BA4591">
            <w:pPr>
              <w:rPr>
                <w:sz w:val="22"/>
              </w:rPr>
            </w:pPr>
          </w:p>
          <w:p w14:paraId="1B7AFABE" w14:textId="184932A4" w:rsidR="00036450" w:rsidRPr="0027775E" w:rsidRDefault="009B4A8D" w:rsidP="00BA4591">
            <w:pPr>
              <w:pStyle w:val="Heading4"/>
              <w:rPr>
                <w:sz w:val="22"/>
              </w:rPr>
            </w:pPr>
            <w:proofErr w:type="spellStart"/>
            <w:r w:rsidRPr="0027775E">
              <w:rPr>
                <w:sz w:val="22"/>
              </w:rPr>
              <w:t>SpringBoard</w:t>
            </w:r>
            <w:proofErr w:type="spellEnd"/>
            <w:r w:rsidRPr="0027775E">
              <w:rPr>
                <w:sz w:val="22"/>
              </w:rPr>
              <w:t xml:space="preserve"> Data Science Career Track</w:t>
            </w:r>
          </w:p>
          <w:p w14:paraId="57F2144D" w14:textId="50F8512C" w:rsidR="00036450" w:rsidRPr="0027775E" w:rsidRDefault="007F7F36" w:rsidP="00BA4591">
            <w:pPr>
              <w:pStyle w:val="Date"/>
              <w:rPr>
                <w:sz w:val="22"/>
              </w:rPr>
            </w:pPr>
            <w:r w:rsidRPr="0027775E">
              <w:rPr>
                <w:sz w:val="22"/>
              </w:rPr>
              <w:t>05/</w:t>
            </w:r>
            <w:r w:rsidR="00F12FE3" w:rsidRPr="0027775E">
              <w:rPr>
                <w:sz w:val="22"/>
              </w:rPr>
              <w:t>20</w:t>
            </w:r>
            <w:r w:rsidR="009B4A8D" w:rsidRPr="0027775E">
              <w:rPr>
                <w:sz w:val="22"/>
              </w:rPr>
              <w:t>20</w:t>
            </w:r>
            <w:r w:rsidRPr="0027775E">
              <w:rPr>
                <w:sz w:val="22"/>
              </w:rPr>
              <w:t xml:space="preserve"> </w:t>
            </w:r>
            <w:r w:rsidR="00F12FE3" w:rsidRPr="0027775E">
              <w:rPr>
                <w:sz w:val="22"/>
              </w:rPr>
              <w:t>–</w:t>
            </w:r>
            <w:r w:rsidR="00036450" w:rsidRPr="0027775E">
              <w:rPr>
                <w:sz w:val="22"/>
              </w:rPr>
              <w:t xml:space="preserve"> </w:t>
            </w:r>
            <w:r w:rsidRPr="0027775E">
              <w:rPr>
                <w:sz w:val="22"/>
              </w:rPr>
              <w:t>01/2021</w:t>
            </w:r>
          </w:p>
          <w:p w14:paraId="7D01C089" w14:textId="3D19FA6F" w:rsidR="00036450" w:rsidRPr="0027775E" w:rsidRDefault="009B4A8D" w:rsidP="00BA4591">
            <w:pPr>
              <w:rPr>
                <w:sz w:val="22"/>
              </w:rPr>
            </w:pPr>
            <w:r w:rsidRPr="0027775E">
              <w:rPr>
                <w:sz w:val="22"/>
              </w:rPr>
              <w:t xml:space="preserve">500+ hours of </w:t>
            </w:r>
            <w:r w:rsidR="007F7F36" w:rsidRPr="0027775E">
              <w:rPr>
                <w:sz w:val="22"/>
              </w:rPr>
              <w:t xml:space="preserve">intensive </w:t>
            </w:r>
            <w:r w:rsidRPr="0027775E">
              <w:rPr>
                <w:sz w:val="22"/>
              </w:rPr>
              <w:t>online curriculum</w:t>
            </w:r>
          </w:p>
          <w:sdt>
            <w:sdtPr>
              <w:rPr>
                <w:szCs w:val="22"/>
              </w:rPr>
              <w:id w:val="1001553383"/>
              <w:placeholder>
                <w:docPart w:val="F92186A907FB42A2A809F868A1AC7C5C"/>
              </w:placeholder>
              <w:temporary/>
              <w:showingPlcHdr/>
              <w15:appearance w15:val="hidden"/>
            </w:sdtPr>
            <w:sdtEndPr/>
            <w:sdtContent>
              <w:p w14:paraId="47443D8F" w14:textId="77777777" w:rsidR="00036450" w:rsidRPr="0027775E" w:rsidRDefault="00036450" w:rsidP="00BA4591">
                <w:pPr>
                  <w:pStyle w:val="Heading2"/>
                  <w:rPr>
                    <w:szCs w:val="22"/>
                  </w:rPr>
                </w:pPr>
                <w:r w:rsidRPr="0027775E">
                  <w:rPr>
                    <w:szCs w:val="22"/>
                  </w:rPr>
                  <w:t>WORK EXPERIENCE</w:t>
                </w:r>
              </w:p>
            </w:sdtContent>
          </w:sdt>
          <w:p w14:paraId="5CB38D55" w14:textId="2D9AF881" w:rsidR="009B4A8D" w:rsidRPr="0027775E" w:rsidRDefault="009B4A8D" w:rsidP="009B4A8D">
            <w:pPr>
              <w:pStyle w:val="Heading4"/>
              <w:rPr>
                <w:bCs/>
                <w:sz w:val="22"/>
              </w:rPr>
            </w:pPr>
            <w:r w:rsidRPr="0027775E">
              <w:rPr>
                <w:sz w:val="22"/>
              </w:rPr>
              <w:t xml:space="preserve">Jia Chen Contracting </w:t>
            </w:r>
            <w:proofErr w:type="gramStart"/>
            <w:r w:rsidRPr="0027775E">
              <w:rPr>
                <w:sz w:val="22"/>
              </w:rPr>
              <w:t xml:space="preserve">Company  </w:t>
            </w:r>
            <w:r w:rsidR="00514283" w:rsidRPr="0027775E">
              <w:rPr>
                <w:i/>
                <w:iCs/>
                <w:sz w:val="22"/>
              </w:rPr>
              <w:t>Translator</w:t>
            </w:r>
            <w:proofErr w:type="gramEnd"/>
          </w:p>
          <w:p w14:paraId="6F41DDE0" w14:textId="0DD45157" w:rsidR="009B4A8D" w:rsidRPr="0027775E" w:rsidRDefault="009B4A8D" w:rsidP="009B4A8D">
            <w:pPr>
              <w:pStyle w:val="Date"/>
              <w:rPr>
                <w:sz w:val="22"/>
              </w:rPr>
            </w:pPr>
            <w:r w:rsidRPr="0027775E">
              <w:rPr>
                <w:sz w:val="22"/>
              </w:rPr>
              <w:t>20</w:t>
            </w:r>
            <w:r w:rsidR="007F7F36" w:rsidRPr="0027775E">
              <w:rPr>
                <w:sz w:val="22"/>
              </w:rPr>
              <w:t>18</w:t>
            </w:r>
            <w:r w:rsidRPr="0027775E">
              <w:rPr>
                <w:sz w:val="22"/>
              </w:rPr>
              <w:t>–Current (Per Diem)</w:t>
            </w:r>
          </w:p>
          <w:p w14:paraId="76537292" w14:textId="3635E0FE" w:rsidR="009B4A8D" w:rsidRPr="0027775E" w:rsidRDefault="009B4A8D" w:rsidP="00514283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27775E">
              <w:rPr>
                <w:sz w:val="22"/>
              </w:rPr>
              <w:t xml:space="preserve">Help </w:t>
            </w:r>
            <w:r w:rsidR="00514283" w:rsidRPr="0027775E">
              <w:rPr>
                <w:sz w:val="22"/>
              </w:rPr>
              <w:t>translating English to Chinese</w:t>
            </w:r>
            <w:r w:rsidR="007F7F36" w:rsidRPr="0027775E">
              <w:rPr>
                <w:sz w:val="22"/>
              </w:rPr>
              <w:t>/</w:t>
            </w:r>
            <w:r w:rsidR="00514283" w:rsidRPr="0027775E">
              <w:rPr>
                <w:sz w:val="22"/>
              </w:rPr>
              <w:t>Chinese to English for the company</w:t>
            </w:r>
          </w:p>
          <w:p w14:paraId="31752246" w14:textId="77777777" w:rsidR="009B4A8D" w:rsidRPr="0027775E" w:rsidRDefault="009B4A8D" w:rsidP="00BA4591">
            <w:pPr>
              <w:pStyle w:val="Heading4"/>
              <w:rPr>
                <w:sz w:val="22"/>
              </w:rPr>
            </w:pPr>
          </w:p>
          <w:p w14:paraId="60BD1E86" w14:textId="7E6F0BC1" w:rsidR="004D3011" w:rsidRPr="0027775E" w:rsidRDefault="00F12FE3" w:rsidP="00BA4591">
            <w:pPr>
              <w:pStyle w:val="Heading4"/>
              <w:rPr>
                <w:bCs/>
                <w:sz w:val="22"/>
              </w:rPr>
            </w:pPr>
            <w:r w:rsidRPr="0027775E">
              <w:rPr>
                <w:sz w:val="22"/>
              </w:rPr>
              <w:t xml:space="preserve">Super Cue </w:t>
            </w:r>
            <w:proofErr w:type="gramStart"/>
            <w:r w:rsidRPr="0027775E">
              <w:rPr>
                <w:sz w:val="22"/>
              </w:rPr>
              <w:t>Cafe</w:t>
            </w:r>
            <w:r w:rsidR="004D3011" w:rsidRPr="0027775E">
              <w:rPr>
                <w:sz w:val="22"/>
              </w:rPr>
              <w:t xml:space="preserve">  </w:t>
            </w:r>
            <w:r w:rsidRPr="0027775E">
              <w:rPr>
                <w:i/>
                <w:iCs/>
                <w:sz w:val="22"/>
              </w:rPr>
              <w:t>Co</w:t>
            </w:r>
            <w:proofErr w:type="gramEnd"/>
            <w:r w:rsidRPr="0027775E">
              <w:rPr>
                <w:i/>
                <w:iCs/>
                <w:sz w:val="22"/>
              </w:rPr>
              <w:t>-Owner</w:t>
            </w:r>
            <w:r w:rsidR="007F7F36" w:rsidRPr="0027775E">
              <w:rPr>
                <w:i/>
                <w:iCs/>
                <w:sz w:val="22"/>
              </w:rPr>
              <w:t>/Corporate Manager</w:t>
            </w:r>
          </w:p>
          <w:p w14:paraId="5248D26C" w14:textId="3609C66A" w:rsidR="004D3011" w:rsidRPr="0027775E" w:rsidRDefault="00F12FE3" w:rsidP="00BA4591">
            <w:pPr>
              <w:pStyle w:val="Date"/>
              <w:rPr>
                <w:sz w:val="22"/>
              </w:rPr>
            </w:pPr>
            <w:r w:rsidRPr="0027775E">
              <w:rPr>
                <w:sz w:val="22"/>
              </w:rPr>
              <w:t>20</w:t>
            </w:r>
            <w:r w:rsidR="00B247DC" w:rsidRPr="0027775E">
              <w:rPr>
                <w:sz w:val="22"/>
              </w:rPr>
              <w:t>13</w:t>
            </w:r>
            <w:r w:rsidR="004D3011" w:rsidRPr="0027775E">
              <w:rPr>
                <w:sz w:val="22"/>
              </w:rPr>
              <w:t>–</w:t>
            </w:r>
            <w:r w:rsidRPr="0027775E">
              <w:rPr>
                <w:sz w:val="22"/>
              </w:rPr>
              <w:t>2018</w:t>
            </w:r>
          </w:p>
          <w:p w14:paraId="0C89C819" w14:textId="00F378D0" w:rsidR="005B5062" w:rsidRPr="0027775E" w:rsidRDefault="007F7F36" w:rsidP="001C3463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b/>
                <w:bCs/>
                <w:sz w:val="22"/>
              </w:rPr>
              <w:t>Opened</w:t>
            </w:r>
            <w:r w:rsidR="00F12FE3" w:rsidRPr="0027775E">
              <w:rPr>
                <w:b/>
                <w:bCs/>
                <w:sz w:val="22"/>
              </w:rPr>
              <w:t xml:space="preserve"> all 5 store locations</w:t>
            </w:r>
            <w:r w:rsidRPr="0027775E">
              <w:rPr>
                <w:sz w:val="22"/>
              </w:rPr>
              <w:t xml:space="preserve"> - </w:t>
            </w:r>
            <w:r w:rsidR="005B5062" w:rsidRPr="0027775E">
              <w:rPr>
                <w:sz w:val="22"/>
              </w:rPr>
              <w:t>I</w:t>
            </w:r>
            <w:r w:rsidR="00F12FE3" w:rsidRPr="0027775E">
              <w:rPr>
                <w:sz w:val="22"/>
              </w:rPr>
              <w:t>nterview</w:t>
            </w:r>
            <w:r w:rsidR="005B5062" w:rsidRPr="0027775E">
              <w:rPr>
                <w:sz w:val="22"/>
              </w:rPr>
              <w:t>ed</w:t>
            </w:r>
            <w:r w:rsidR="00F12FE3" w:rsidRPr="0027775E">
              <w:rPr>
                <w:sz w:val="22"/>
              </w:rPr>
              <w:t>, hir</w:t>
            </w:r>
            <w:r w:rsidR="005B5062" w:rsidRPr="0027775E">
              <w:rPr>
                <w:sz w:val="22"/>
              </w:rPr>
              <w:t>ed</w:t>
            </w:r>
            <w:r w:rsidR="00F12FE3" w:rsidRPr="0027775E">
              <w:rPr>
                <w:sz w:val="22"/>
              </w:rPr>
              <w:t>, and train</w:t>
            </w:r>
            <w:r w:rsidR="005B5062" w:rsidRPr="0027775E">
              <w:rPr>
                <w:sz w:val="22"/>
              </w:rPr>
              <w:t>ed</w:t>
            </w:r>
            <w:r w:rsidR="00F12FE3" w:rsidRPr="0027775E">
              <w:rPr>
                <w:sz w:val="22"/>
              </w:rPr>
              <w:t xml:space="preserve"> </w:t>
            </w:r>
            <w:r w:rsidR="005B5062" w:rsidRPr="0027775E">
              <w:rPr>
                <w:sz w:val="22"/>
              </w:rPr>
              <w:t xml:space="preserve">all starting </w:t>
            </w:r>
            <w:r w:rsidR="00F12FE3" w:rsidRPr="0027775E">
              <w:rPr>
                <w:sz w:val="22"/>
              </w:rPr>
              <w:t>staff members</w:t>
            </w:r>
            <w:r w:rsidRPr="0027775E">
              <w:rPr>
                <w:sz w:val="22"/>
              </w:rPr>
              <w:t>. D</w:t>
            </w:r>
            <w:r w:rsidR="001C3463" w:rsidRPr="0027775E">
              <w:rPr>
                <w:sz w:val="22"/>
              </w:rPr>
              <w:t xml:space="preserve">esigned the lay out of the store for </w:t>
            </w:r>
            <w:r w:rsidRPr="0027775E">
              <w:rPr>
                <w:sz w:val="22"/>
              </w:rPr>
              <w:t>efficient</w:t>
            </w:r>
            <w:r w:rsidR="001C3463" w:rsidRPr="0027775E">
              <w:rPr>
                <w:sz w:val="22"/>
              </w:rPr>
              <w:t xml:space="preserve"> traffic flow</w:t>
            </w:r>
          </w:p>
          <w:p w14:paraId="452D7201" w14:textId="176E7FF5" w:rsidR="005B5062" w:rsidRPr="0027775E" w:rsidRDefault="00413CAE" w:rsidP="005B506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b/>
                <w:bCs/>
                <w:sz w:val="22"/>
              </w:rPr>
              <w:t xml:space="preserve">Manage </w:t>
            </w:r>
            <w:r w:rsidR="007F7F36" w:rsidRPr="0027775E">
              <w:rPr>
                <w:b/>
                <w:bCs/>
                <w:sz w:val="22"/>
              </w:rPr>
              <w:t>3</w:t>
            </w:r>
            <w:r w:rsidRPr="0027775E">
              <w:rPr>
                <w:sz w:val="22"/>
              </w:rPr>
              <w:t xml:space="preserve"> co-owned </w:t>
            </w:r>
            <w:r w:rsidRPr="0027775E">
              <w:rPr>
                <w:b/>
                <w:bCs/>
                <w:sz w:val="22"/>
              </w:rPr>
              <w:t>store</w:t>
            </w:r>
            <w:r w:rsidRPr="0027775E">
              <w:rPr>
                <w:sz w:val="22"/>
              </w:rPr>
              <w:t xml:space="preserve"> </w:t>
            </w:r>
            <w:r w:rsidRPr="008A6938">
              <w:rPr>
                <w:b/>
                <w:bCs/>
                <w:sz w:val="22"/>
              </w:rPr>
              <w:t>locations</w:t>
            </w:r>
          </w:p>
          <w:p w14:paraId="0B8F0C5F" w14:textId="101CC4ED" w:rsidR="005B5062" w:rsidRPr="0027775E" w:rsidRDefault="009D4F1C" w:rsidP="005B506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sz w:val="22"/>
              </w:rPr>
              <w:t xml:space="preserve">Written all </w:t>
            </w:r>
            <w:r w:rsidRPr="008A6938">
              <w:rPr>
                <w:b/>
                <w:bCs/>
                <w:sz w:val="22"/>
              </w:rPr>
              <w:t>forms</w:t>
            </w:r>
            <w:r w:rsidRPr="0027775E">
              <w:rPr>
                <w:sz w:val="22"/>
              </w:rPr>
              <w:t xml:space="preserve">, </w:t>
            </w:r>
            <w:r w:rsidRPr="008A6938">
              <w:rPr>
                <w:b/>
                <w:bCs/>
                <w:sz w:val="22"/>
              </w:rPr>
              <w:t>policies</w:t>
            </w:r>
            <w:r w:rsidRPr="0027775E">
              <w:rPr>
                <w:sz w:val="22"/>
              </w:rPr>
              <w:t xml:space="preserve"> and </w:t>
            </w:r>
            <w:r w:rsidRPr="008A6938">
              <w:rPr>
                <w:b/>
                <w:bCs/>
                <w:sz w:val="22"/>
              </w:rPr>
              <w:t>SOP</w:t>
            </w:r>
            <w:r w:rsidRPr="0027775E">
              <w:rPr>
                <w:sz w:val="22"/>
              </w:rPr>
              <w:t xml:space="preserve"> for the corporate</w:t>
            </w:r>
          </w:p>
          <w:p w14:paraId="3ABB6282" w14:textId="6D2892E5" w:rsidR="007F7F36" w:rsidRPr="0027775E" w:rsidRDefault="007F7F36" w:rsidP="005B506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b/>
                <w:bCs/>
                <w:sz w:val="22"/>
              </w:rPr>
              <w:t>Forecasts</w:t>
            </w:r>
            <w:r w:rsidRPr="0027775E">
              <w:rPr>
                <w:sz w:val="22"/>
              </w:rPr>
              <w:t xml:space="preserve"> </w:t>
            </w:r>
            <w:r w:rsidRPr="0027775E">
              <w:rPr>
                <w:b/>
                <w:bCs/>
                <w:sz w:val="22"/>
              </w:rPr>
              <w:t>sales</w:t>
            </w:r>
            <w:r w:rsidRPr="0027775E">
              <w:rPr>
                <w:sz w:val="22"/>
              </w:rPr>
              <w:t xml:space="preserve"> to </w:t>
            </w:r>
            <w:r w:rsidRPr="008A6938">
              <w:rPr>
                <w:b/>
                <w:bCs/>
                <w:sz w:val="22"/>
              </w:rPr>
              <w:t>inventory</w:t>
            </w:r>
            <w:r w:rsidRPr="0027775E">
              <w:rPr>
                <w:sz w:val="22"/>
              </w:rPr>
              <w:t xml:space="preserve"> and </w:t>
            </w:r>
            <w:r w:rsidRPr="008A6938">
              <w:rPr>
                <w:b/>
                <w:bCs/>
                <w:sz w:val="22"/>
              </w:rPr>
              <w:t>staff</w:t>
            </w:r>
            <w:r w:rsidRPr="0027775E">
              <w:rPr>
                <w:sz w:val="22"/>
              </w:rPr>
              <w:t xml:space="preserve"> efficiently.</w:t>
            </w:r>
          </w:p>
          <w:p w14:paraId="7D7AF535" w14:textId="79BF68B1" w:rsidR="005B5062" w:rsidRPr="0027775E" w:rsidRDefault="009B4A8D" w:rsidP="005B506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b/>
                <w:bCs/>
                <w:sz w:val="22"/>
              </w:rPr>
              <w:t>Analyzed</w:t>
            </w:r>
            <w:r w:rsidRPr="0027775E">
              <w:rPr>
                <w:sz w:val="22"/>
              </w:rPr>
              <w:t xml:space="preserve"> the </w:t>
            </w:r>
            <w:r w:rsidR="007F7F36" w:rsidRPr="0027775E">
              <w:rPr>
                <w:b/>
                <w:bCs/>
                <w:sz w:val="22"/>
              </w:rPr>
              <w:t>product</w:t>
            </w:r>
            <w:r w:rsidR="007F7F36" w:rsidRPr="0027775E">
              <w:rPr>
                <w:sz w:val="22"/>
              </w:rPr>
              <w:t xml:space="preserve"> </w:t>
            </w:r>
            <w:r w:rsidR="007F7F36" w:rsidRPr="0027775E">
              <w:rPr>
                <w:b/>
                <w:bCs/>
                <w:sz w:val="22"/>
              </w:rPr>
              <w:t>sales</w:t>
            </w:r>
            <w:r w:rsidR="009D4F1C" w:rsidRPr="0027775E">
              <w:rPr>
                <w:sz w:val="22"/>
              </w:rPr>
              <w:t xml:space="preserve"> to decide which items to keep</w:t>
            </w:r>
            <w:r w:rsidR="007F7F36" w:rsidRPr="0027775E">
              <w:rPr>
                <w:sz w:val="22"/>
              </w:rPr>
              <w:t xml:space="preserve">, </w:t>
            </w:r>
            <w:r w:rsidR="009D4F1C" w:rsidRPr="0027775E">
              <w:rPr>
                <w:sz w:val="22"/>
              </w:rPr>
              <w:t>replace</w:t>
            </w:r>
            <w:r w:rsidR="007F7F36" w:rsidRPr="0027775E">
              <w:rPr>
                <w:sz w:val="22"/>
              </w:rPr>
              <w:t xml:space="preserve">, </w:t>
            </w:r>
            <w:r w:rsidR="009D4F1C" w:rsidRPr="0027775E">
              <w:rPr>
                <w:sz w:val="22"/>
              </w:rPr>
              <w:t>refine</w:t>
            </w:r>
            <w:r w:rsidRPr="0027775E">
              <w:rPr>
                <w:sz w:val="22"/>
              </w:rPr>
              <w:t>, an</w:t>
            </w:r>
            <w:r w:rsidR="007F7F36" w:rsidRPr="0027775E">
              <w:rPr>
                <w:sz w:val="22"/>
              </w:rPr>
              <w:t>d/or promote</w:t>
            </w:r>
            <w:r w:rsidRPr="0027775E">
              <w:rPr>
                <w:sz w:val="22"/>
              </w:rPr>
              <w:t xml:space="preserve"> to generate more revenue.</w:t>
            </w:r>
          </w:p>
          <w:p w14:paraId="795D44EA" w14:textId="051E1845" w:rsidR="001C3463" w:rsidRPr="0027775E" w:rsidRDefault="009D4F1C" w:rsidP="001C3463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sz w:val="22"/>
              </w:rPr>
              <w:t xml:space="preserve">Worked with drink industry </w:t>
            </w:r>
            <w:r w:rsidR="001C3463" w:rsidRPr="0027775E">
              <w:rPr>
                <w:sz w:val="22"/>
              </w:rPr>
              <w:t xml:space="preserve">professional </w:t>
            </w:r>
            <w:r w:rsidRPr="0027775E">
              <w:rPr>
                <w:sz w:val="22"/>
              </w:rPr>
              <w:t>to help create new seasonal items</w:t>
            </w:r>
          </w:p>
          <w:p w14:paraId="4DCF8664" w14:textId="3F2058EB" w:rsidR="005B5062" w:rsidRPr="0027775E" w:rsidRDefault="009B4A8D" w:rsidP="005B506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8A6938">
              <w:rPr>
                <w:sz w:val="22"/>
              </w:rPr>
              <w:t>I</w:t>
            </w:r>
            <w:r w:rsidR="009D4F1C" w:rsidRPr="008A6938">
              <w:rPr>
                <w:sz w:val="22"/>
              </w:rPr>
              <w:t>nventory</w:t>
            </w:r>
            <w:r w:rsidR="009D4F1C" w:rsidRPr="0027775E">
              <w:rPr>
                <w:sz w:val="22"/>
              </w:rPr>
              <w:t xml:space="preserve"> and order for all stores</w:t>
            </w:r>
          </w:p>
          <w:p w14:paraId="6C5235BC" w14:textId="30141329" w:rsidR="005B5062" w:rsidRPr="0027775E" w:rsidRDefault="009B4A8D" w:rsidP="005B506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sz w:val="22"/>
              </w:rPr>
              <w:t>E</w:t>
            </w:r>
            <w:r w:rsidR="00413CAE" w:rsidRPr="0027775E">
              <w:rPr>
                <w:sz w:val="22"/>
              </w:rPr>
              <w:t>quipment</w:t>
            </w:r>
            <w:r w:rsidR="009D4F1C" w:rsidRPr="0027775E">
              <w:rPr>
                <w:sz w:val="22"/>
              </w:rPr>
              <w:t xml:space="preserve"> maintenance</w:t>
            </w:r>
            <w:r w:rsidRPr="0027775E">
              <w:rPr>
                <w:sz w:val="22"/>
              </w:rPr>
              <w:t>, and maintenance trainer.</w:t>
            </w:r>
          </w:p>
          <w:p w14:paraId="066F9824" w14:textId="02A2B238" w:rsidR="005B5062" w:rsidRPr="0027775E" w:rsidRDefault="00413CAE" w:rsidP="005B506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sz w:val="22"/>
              </w:rPr>
              <w:t>Verified all</w:t>
            </w:r>
            <w:r w:rsidR="009B4A8D" w:rsidRPr="0027775E">
              <w:rPr>
                <w:sz w:val="22"/>
              </w:rPr>
              <w:t xml:space="preserve"> staff</w:t>
            </w:r>
            <w:r w:rsidRPr="0027775E">
              <w:rPr>
                <w:sz w:val="22"/>
              </w:rPr>
              <w:t xml:space="preserve"> member’s work hours </w:t>
            </w:r>
            <w:r w:rsidR="008A6938">
              <w:rPr>
                <w:sz w:val="22"/>
              </w:rPr>
              <w:t>and</w:t>
            </w:r>
            <w:r w:rsidRPr="0027775E">
              <w:rPr>
                <w:sz w:val="22"/>
              </w:rPr>
              <w:t xml:space="preserve"> properly allocate tips</w:t>
            </w:r>
          </w:p>
          <w:p w14:paraId="61AEC37F" w14:textId="12335246" w:rsidR="005B5062" w:rsidRPr="0027775E" w:rsidRDefault="007D0F93" w:rsidP="005B5062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sz w:val="22"/>
              </w:rPr>
              <w:t>Accounted all cash</w:t>
            </w:r>
            <w:r w:rsidR="008A6938">
              <w:rPr>
                <w:sz w:val="22"/>
              </w:rPr>
              <w:t xml:space="preserve"> -</w:t>
            </w:r>
            <w:r w:rsidRPr="0027775E">
              <w:rPr>
                <w:sz w:val="22"/>
              </w:rPr>
              <w:t xml:space="preserve"> sales and deposits</w:t>
            </w:r>
          </w:p>
          <w:p w14:paraId="1A8426B9" w14:textId="6822E82C" w:rsidR="00A01F51" w:rsidRPr="0027775E" w:rsidRDefault="009B4A8D" w:rsidP="00A01F51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27775E">
              <w:rPr>
                <w:sz w:val="22"/>
              </w:rPr>
              <w:lastRenderedPageBreak/>
              <w:t>S</w:t>
            </w:r>
            <w:r w:rsidR="00413CAE" w:rsidRPr="0027775E">
              <w:rPr>
                <w:sz w:val="22"/>
              </w:rPr>
              <w:t>tores</w:t>
            </w:r>
            <w:r w:rsidRPr="0027775E">
              <w:rPr>
                <w:sz w:val="22"/>
              </w:rPr>
              <w:t xml:space="preserve"> managed by me had</w:t>
            </w:r>
            <w:r w:rsidR="005B5062" w:rsidRPr="0027775E">
              <w:rPr>
                <w:sz w:val="22"/>
              </w:rPr>
              <w:t xml:space="preserve"> </w:t>
            </w:r>
            <w:r w:rsidR="005B5062" w:rsidRPr="0027775E">
              <w:rPr>
                <w:b/>
                <w:bCs/>
                <w:sz w:val="22"/>
              </w:rPr>
              <w:t>revenues</w:t>
            </w:r>
            <w:r w:rsidR="00413CAE" w:rsidRPr="0027775E">
              <w:rPr>
                <w:b/>
                <w:bCs/>
                <w:sz w:val="22"/>
              </w:rPr>
              <w:t xml:space="preserve"> increased</w:t>
            </w:r>
            <w:r w:rsidR="00413CAE" w:rsidRPr="0027775E">
              <w:rPr>
                <w:sz w:val="22"/>
              </w:rPr>
              <w:t xml:space="preserve"> </w:t>
            </w:r>
            <w:r w:rsidR="007D0F93" w:rsidRPr="0027775E">
              <w:rPr>
                <w:sz w:val="22"/>
              </w:rPr>
              <w:t xml:space="preserve">from </w:t>
            </w:r>
            <w:r w:rsidR="00413CAE" w:rsidRPr="0027775E">
              <w:rPr>
                <w:sz w:val="22"/>
              </w:rPr>
              <w:t>5~20%</w:t>
            </w:r>
            <w:r w:rsidR="007D0F93" w:rsidRPr="0027775E">
              <w:rPr>
                <w:sz w:val="22"/>
              </w:rPr>
              <w:t xml:space="preserve"> (Year-to</w:t>
            </w:r>
            <w:r w:rsidR="005B5062" w:rsidRPr="0027775E">
              <w:rPr>
                <w:sz w:val="22"/>
              </w:rPr>
              <w:t>-</w:t>
            </w:r>
            <w:r w:rsidR="007D0F93" w:rsidRPr="0027775E">
              <w:rPr>
                <w:sz w:val="22"/>
              </w:rPr>
              <w:t>Year)</w:t>
            </w:r>
          </w:p>
          <w:p w14:paraId="037A3E1E" w14:textId="77777777" w:rsidR="00A01F51" w:rsidRPr="0027775E" w:rsidRDefault="00A01F51" w:rsidP="00A01F51">
            <w:pPr>
              <w:pStyle w:val="ListParagraph"/>
              <w:rPr>
                <w:sz w:val="22"/>
              </w:rPr>
            </w:pPr>
          </w:p>
          <w:p w14:paraId="619D146E" w14:textId="47DE4475" w:rsidR="00B247DC" w:rsidRPr="0027775E" w:rsidRDefault="001C3463" w:rsidP="00B247DC">
            <w:pPr>
              <w:pStyle w:val="Heading4"/>
              <w:rPr>
                <w:bCs/>
                <w:sz w:val="22"/>
              </w:rPr>
            </w:pPr>
            <w:proofErr w:type="spellStart"/>
            <w:r w:rsidRPr="0027775E">
              <w:rPr>
                <w:sz w:val="22"/>
              </w:rPr>
              <w:t>Ocha</w:t>
            </w:r>
            <w:proofErr w:type="spellEnd"/>
            <w:r w:rsidRPr="0027775E">
              <w:rPr>
                <w:sz w:val="22"/>
              </w:rPr>
              <w:t xml:space="preserve"> Tea </w:t>
            </w:r>
            <w:proofErr w:type="gramStart"/>
            <w:r w:rsidRPr="0027775E">
              <w:rPr>
                <w:sz w:val="22"/>
              </w:rPr>
              <w:t xml:space="preserve">Café </w:t>
            </w:r>
            <w:r w:rsidR="00B247DC" w:rsidRPr="0027775E">
              <w:rPr>
                <w:sz w:val="22"/>
              </w:rPr>
              <w:t xml:space="preserve"> </w:t>
            </w:r>
            <w:r w:rsidRPr="0027775E">
              <w:rPr>
                <w:i/>
                <w:iCs/>
                <w:sz w:val="22"/>
              </w:rPr>
              <w:t>Store</w:t>
            </w:r>
            <w:proofErr w:type="gramEnd"/>
            <w:r w:rsidRPr="0027775E">
              <w:rPr>
                <w:i/>
                <w:iCs/>
                <w:sz w:val="22"/>
              </w:rPr>
              <w:t xml:space="preserve"> Manager</w:t>
            </w:r>
          </w:p>
          <w:p w14:paraId="6225A5DD" w14:textId="73516A9A" w:rsidR="00B247DC" w:rsidRPr="0027775E" w:rsidRDefault="00B247DC" w:rsidP="00B247DC">
            <w:pPr>
              <w:pStyle w:val="Date"/>
              <w:rPr>
                <w:sz w:val="22"/>
              </w:rPr>
            </w:pPr>
            <w:r w:rsidRPr="0027775E">
              <w:rPr>
                <w:sz w:val="22"/>
              </w:rPr>
              <w:t>200</w:t>
            </w:r>
            <w:r w:rsidR="001C3463" w:rsidRPr="0027775E">
              <w:rPr>
                <w:sz w:val="22"/>
              </w:rPr>
              <w:t>8</w:t>
            </w:r>
            <w:r w:rsidRPr="0027775E">
              <w:rPr>
                <w:sz w:val="22"/>
              </w:rPr>
              <w:t>–20</w:t>
            </w:r>
            <w:r w:rsidR="001C3463" w:rsidRPr="0027775E">
              <w:rPr>
                <w:sz w:val="22"/>
              </w:rPr>
              <w:t>12</w:t>
            </w:r>
          </w:p>
          <w:p w14:paraId="45D1D4A0" w14:textId="77777777" w:rsidR="001C3463" w:rsidRPr="0027775E" w:rsidRDefault="001C3463" w:rsidP="001C3463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27775E">
              <w:rPr>
                <w:sz w:val="22"/>
              </w:rPr>
              <w:t>Worked directly with the CEO to make important financial decisions for the store</w:t>
            </w:r>
          </w:p>
          <w:p w14:paraId="7E608621" w14:textId="77777777" w:rsidR="001C3463" w:rsidRPr="0027775E" w:rsidRDefault="001C3463" w:rsidP="001C3463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27775E">
              <w:rPr>
                <w:sz w:val="22"/>
              </w:rPr>
              <w:t>Interviewed, trained, and supervised all employees</w:t>
            </w:r>
          </w:p>
          <w:p w14:paraId="36D40486" w14:textId="77777777" w:rsidR="001C3463" w:rsidRPr="0027775E" w:rsidRDefault="001C3463" w:rsidP="001C3463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27775E">
              <w:rPr>
                <w:sz w:val="22"/>
              </w:rPr>
              <w:t>Ordered and coordinated supplies for the store</w:t>
            </w:r>
          </w:p>
          <w:p w14:paraId="4719B4EB" w14:textId="77777777" w:rsidR="001C3463" w:rsidRPr="0027775E" w:rsidRDefault="001C3463" w:rsidP="001C3463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27775E">
              <w:rPr>
                <w:sz w:val="22"/>
              </w:rPr>
              <w:t>Provided time and cost-efficient work schedules and reviewed time cards</w:t>
            </w:r>
          </w:p>
          <w:p w14:paraId="377D6974" w14:textId="77777777" w:rsidR="001C3463" w:rsidRPr="0027775E" w:rsidRDefault="001C3463" w:rsidP="001C3463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27775E">
              <w:rPr>
                <w:sz w:val="22"/>
              </w:rPr>
              <w:t>Handled customer complaints</w:t>
            </w:r>
          </w:p>
          <w:p w14:paraId="148F8990" w14:textId="2B178CA1" w:rsidR="00B247DC" w:rsidRPr="0027775E" w:rsidRDefault="001C3463" w:rsidP="001C3463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27775E">
              <w:rPr>
                <w:sz w:val="22"/>
              </w:rPr>
              <w:t>Performed cash-related functions, including preparing revenue spreadsheets for the CEO and, accounts payables.</w:t>
            </w:r>
          </w:p>
          <w:p w14:paraId="23F24D85" w14:textId="77777777" w:rsidR="00F91036" w:rsidRPr="0027775E" w:rsidRDefault="00F91036" w:rsidP="00F91036">
            <w:pPr>
              <w:pStyle w:val="ListParagraph"/>
              <w:rPr>
                <w:sz w:val="22"/>
              </w:rPr>
            </w:pPr>
          </w:p>
          <w:p w14:paraId="0C90F4C9" w14:textId="6BB7B2A1" w:rsidR="00F91036" w:rsidRPr="0027775E" w:rsidRDefault="00F91036" w:rsidP="00F91036">
            <w:pPr>
              <w:pStyle w:val="Heading4"/>
              <w:rPr>
                <w:bCs/>
                <w:sz w:val="22"/>
              </w:rPr>
            </w:pPr>
            <w:proofErr w:type="gramStart"/>
            <w:r w:rsidRPr="0027775E">
              <w:rPr>
                <w:sz w:val="22"/>
              </w:rPr>
              <w:t xml:space="preserve">Starbucks  </w:t>
            </w:r>
            <w:r w:rsidRPr="0027775E">
              <w:rPr>
                <w:i/>
                <w:iCs/>
                <w:sz w:val="22"/>
              </w:rPr>
              <w:t>Barista</w:t>
            </w:r>
            <w:proofErr w:type="gramEnd"/>
          </w:p>
          <w:p w14:paraId="300B6CFB" w14:textId="4E4C71F8" w:rsidR="00F91036" w:rsidRPr="0027775E" w:rsidRDefault="00F91036" w:rsidP="00F91036">
            <w:pPr>
              <w:pStyle w:val="Date"/>
              <w:rPr>
                <w:sz w:val="22"/>
              </w:rPr>
            </w:pPr>
            <w:r w:rsidRPr="0027775E">
              <w:rPr>
                <w:sz w:val="22"/>
              </w:rPr>
              <w:t>2006–2008</w:t>
            </w:r>
          </w:p>
          <w:p w14:paraId="4160A83C" w14:textId="39B879B8" w:rsidR="00F91036" w:rsidRPr="0027775E" w:rsidRDefault="00F91036" w:rsidP="00F91036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>Handled cash transactions with 100% accuracy</w:t>
            </w:r>
          </w:p>
          <w:p w14:paraId="3422D17A" w14:textId="5EDF45C4" w:rsidR="00F91036" w:rsidRPr="0027775E" w:rsidRDefault="00F91036" w:rsidP="00F91036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 xml:space="preserve">Provided excellence </w:t>
            </w:r>
            <w:r w:rsidR="00B247DC" w:rsidRPr="0027775E">
              <w:rPr>
                <w:sz w:val="22"/>
              </w:rPr>
              <w:t>customer service</w:t>
            </w:r>
          </w:p>
          <w:p w14:paraId="368466BE" w14:textId="637FB642" w:rsidR="00B247DC" w:rsidRPr="0027775E" w:rsidRDefault="00B247DC" w:rsidP="00F91036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>Maintained store cleanliness</w:t>
            </w:r>
          </w:p>
          <w:p w14:paraId="3FA45C61" w14:textId="2AD049E7" w:rsidR="00B247DC" w:rsidRPr="0027775E" w:rsidRDefault="00B247DC" w:rsidP="00F91036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 xml:space="preserve">Learnt </w:t>
            </w:r>
            <w:r w:rsidR="0027775E" w:rsidRPr="0027775E">
              <w:rPr>
                <w:sz w:val="22"/>
              </w:rPr>
              <w:t>all drinks recipe within</w:t>
            </w:r>
            <w:r w:rsidRPr="0027775E">
              <w:rPr>
                <w:sz w:val="22"/>
              </w:rPr>
              <w:t xml:space="preserve"> </w:t>
            </w:r>
            <w:r w:rsidR="0027775E" w:rsidRPr="0027775E">
              <w:rPr>
                <w:sz w:val="22"/>
              </w:rPr>
              <w:t>one week</w:t>
            </w:r>
          </w:p>
          <w:p w14:paraId="1350A41D" w14:textId="77777777" w:rsidR="00F91036" w:rsidRPr="0027775E" w:rsidRDefault="00F91036" w:rsidP="00F91036">
            <w:pPr>
              <w:ind w:left="360"/>
              <w:rPr>
                <w:sz w:val="22"/>
              </w:rPr>
            </w:pPr>
          </w:p>
          <w:p w14:paraId="4E71055C" w14:textId="77777777" w:rsidR="004D3011" w:rsidRPr="0027775E" w:rsidRDefault="004D3011" w:rsidP="00BA4591">
            <w:pPr>
              <w:rPr>
                <w:sz w:val="22"/>
              </w:rPr>
            </w:pPr>
          </w:p>
          <w:p w14:paraId="60E78485" w14:textId="177EF55B" w:rsidR="004D3011" w:rsidRPr="0027775E" w:rsidRDefault="005B5062" w:rsidP="00BA4591">
            <w:pPr>
              <w:pStyle w:val="Heading4"/>
              <w:rPr>
                <w:bCs/>
                <w:sz w:val="22"/>
              </w:rPr>
            </w:pPr>
            <w:r w:rsidRPr="0027775E">
              <w:rPr>
                <w:sz w:val="22"/>
              </w:rPr>
              <w:t xml:space="preserve">U.S. </w:t>
            </w:r>
            <w:proofErr w:type="gramStart"/>
            <w:r w:rsidRPr="0027775E">
              <w:rPr>
                <w:sz w:val="22"/>
              </w:rPr>
              <w:t>Army</w:t>
            </w:r>
            <w:r w:rsidR="004D3011" w:rsidRPr="0027775E">
              <w:rPr>
                <w:sz w:val="22"/>
              </w:rPr>
              <w:t xml:space="preserve">  </w:t>
            </w:r>
            <w:r w:rsidRPr="0027775E">
              <w:rPr>
                <w:i/>
                <w:iCs/>
                <w:sz w:val="22"/>
              </w:rPr>
              <w:t>92</w:t>
            </w:r>
            <w:proofErr w:type="gramEnd"/>
            <w:r w:rsidRPr="0027775E">
              <w:rPr>
                <w:i/>
                <w:iCs/>
                <w:sz w:val="22"/>
              </w:rPr>
              <w:t>A Automated Logistical Supply Specialist</w:t>
            </w:r>
          </w:p>
          <w:p w14:paraId="2CD3C3F3" w14:textId="00B6A520" w:rsidR="004D3011" w:rsidRPr="0027775E" w:rsidRDefault="00413CAE" w:rsidP="00BA4591">
            <w:pPr>
              <w:pStyle w:val="Date"/>
              <w:rPr>
                <w:sz w:val="22"/>
              </w:rPr>
            </w:pPr>
            <w:r w:rsidRPr="0027775E">
              <w:rPr>
                <w:sz w:val="22"/>
              </w:rPr>
              <w:t>200</w:t>
            </w:r>
            <w:r w:rsidR="005B5062" w:rsidRPr="0027775E">
              <w:rPr>
                <w:sz w:val="22"/>
              </w:rPr>
              <w:t>3</w:t>
            </w:r>
            <w:r w:rsidR="004D3011" w:rsidRPr="0027775E">
              <w:rPr>
                <w:sz w:val="22"/>
              </w:rPr>
              <w:t>–</w:t>
            </w:r>
            <w:r w:rsidRPr="0027775E">
              <w:rPr>
                <w:sz w:val="22"/>
              </w:rPr>
              <w:t>20</w:t>
            </w:r>
            <w:r w:rsidR="005B5062" w:rsidRPr="0027775E">
              <w:rPr>
                <w:sz w:val="22"/>
              </w:rPr>
              <w:t>06</w:t>
            </w:r>
          </w:p>
          <w:p w14:paraId="4DDD42F3" w14:textId="77777777" w:rsidR="007D0F93" w:rsidRPr="0027775E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>Earned early promotion from Private Frist Class to Specialist (only available for top 2% of the soldiers within that rank)</w:t>
            </w:r>
          </w:p>
          <w:p w14:paraId="698044DB" w14:textId="641C381B" w:rsidR="00F91036" w:rsidRPr="0027775E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 xml:space="preserve">Passed </w:t>
            </w:r>
            <w:r w:rsidR="0027775E" w:rsidRPr="0027775E">
              <w:rPr>
                <w:sz w:val="22"/>
              </w:rPr>
              <w:t>all</w:t>
            </w:r>
            <w:r w:rsidRPr="0027775E">
              <w:rPr>
                <w:sz w:val="22"/>
              </w:rPr>
              <w:t xml:space="preserve"> tests and trainings the first try</w:t>
            </w:r>
          </w:p>
          <w:p w14:paraId="20AD7F9A" w14:textId="6621C965" w:rsidR="00F91036" w:rsidRPr="0027775E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>Operated the Standard Army Retail Supply System (SARSS II) efficiently</w:t>
            </w:r>
            <w:r w:rsidR="0027775E" w:rsidRPr="0027775E">
              <w:rPr>
                <w:sz w:val="22"/>
              </w:rPr>
              <w:t xml:space="preserve"> (Same warehouse system in </w:t>
            </w:r>
            <w:proofErr w:type="spellStart"/>
            <w:r w:rsidR="0027775E" w:rsidRPr="0027775E">
              <w:rPr>
                <w:sz w:val="22"/>
              </w:rPr>
              <w:t>Wallmart</w:t>
            </w:r>
            <w:proofErr w:type="spellEnd"/>
            <w:r w:rsidR="0027775E" w:rsidRPr="0027775E">
              <w:rPr>
                <w:sz w:val="22"/>
              </w:rPr>
              <w:t>)</w:t>
            </w:r>
          </w:p>
          <w:p w14:paraId="7D092438" w14:textId="2258783A" w:rsidR="00F91036" w:rsidRPr="0027775E" w:rsidRDefault="0027775E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>T</w:t>
            </w:r>
            <w:r w:rsidR="00F91036" w:rsidRPr="0027775E">
              <w:rPr>
                <w:sz w:val="22"/>
              </w:rPr>
              <w:t>rained</w:t>
            </w:r>
            <w:r w:rsidRPr="0027775E">
              <w:rPr>
                <w:sz w:val="22"/>
              </w:rPr>
              <w:t xml:space="preserve"> o</w:t>
            </w:r>
            <w:r w:rsidRPr="0027775E">
              <w:rPr>
                <w:sz w:val="22"/>
              </w:rPr>
              <w:t>versea</w:t>
            </w:r>
            <w:r w:rsidRPr="0027775E">
              <w:rPr>
                <w:sz w:val="22"/>
              </w:rPr>
              <w:t>s</w:t>
            </w:r>
            <w:r w:rsidR="00F91036" w:rsidRPr="0027775E">
              <w:rPr>
                <w:sz w:val="22"/>
              </w:rPr>
              <w:t xml:space="preserve"> for two years in South Korea</w:t>
            </w:r>
          </w:p>
          <w:p w14:paraId="53110EC1" w14:textId="155775C2" w:rsidR="00F91036" w:rsidRPr="0027775E" w:rsidRDefault="00F91036" w:rsidP="005B5062">
            <w:pPr>
              <w:pStyle w:val="ListParagraph"/>
              <w:numPr>
                <w:ilvl w:val="0"/>
                <w:numId w:val="8"/>
              </w:numPr>
              <w:spacing w:before="20"/>
              <w:rPr>
                <w:sz w:val="22"/>
              </w:rPr>
            </w:pPr>
            <w:r w:rsidRPr="0027775E">
              <w:rPr>
                <w:sz w:val="22"/>
              </w:rPr>
              <w:t>Honorably discharged with 4 years of G.I. Bill benefits</w:t>
            </w:r>
          </w:p>
        </w:tc>
      </w:tr>
      <w:tr w:rsidR="00F12FE3" w14:paraId="3699D829" w14:textId="77777777" w:rsidTr="00BA4591">
        <w:tc>
          <w:tcPr>
            <w:tcW w:w="3600" w:type="dxa"/>
          </w:tcPr>
          <w:p w14:paraId="6D47BD77" w14:textId="77777777" w:rsidR="00F12FE3" w:rsidRDefault="00F12FE3" w:rsidP="00BA4591">
            <w:pPr>
              <w:pStyle w:val="Heading3"/>
            </w:pPr>
          </w:p>
        </w:tc>
        <w:tc>
          <w:tcPr>
            <w:tcW w:w="720" w:type="dxa"/>
          </w:tcPr>
          <w:p w14:paraId="743C81BA" w14:textId="77777777" w:rsidR="00F12FE3" w:rsidRDefault="00F12FE3" w:rsidP="00BA459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049B461" w14:textId="77777777" w:rsidR="00F12FE3" w:rsidRDefault="00F12FE3" w:rsidP="00BA4591">
            <w:pPr>
              <w:pStyle w:val="Heading2"/>
            </w:pPr>
          </w:p>
        </w:tc>
      </w:tr>
    </w:tbl>
    <w:p w14:paraId="47067E73" w14:textId="77777777" w:rsidR="0043117B" w:rsidRDefault="00316C6C" w:rsidP="000C45FF">
      <w:pPr>
        <w:tabs>
          <w:tab w:val="left" w:pos="990"/>
        </w:tabs>
      </w:pPr>
    </w:p>
    <w:sectPr w:rsidR="0043117B" w:rsidSect="00A01F5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D878D" w14:textId="77777777" w:rsidR="00316C6C" w:rsidRDefault="00316C6C" w:rsidP="000C45FF">
      <w:r>
        <w:separator/>
      </w:r>
    </w:p>
  </w:endnote>
  <w:endnote w:type="continuationSeparator" w:id="0">
    <w:p w14:paraId="4643BC81" w14:textId="77777777" w:rsidR="00316C6C" w:rsidRDefault="00316C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26756" w14:textId="77777777" w:rsidR="00316C6C" w:rsidRDefault="00316C6C" w:rsidP="000C45FF">
      <w:r>
        <w:separator/>
      </w:r>
    </w:p>
  </w:footnote>
  <w:footnote w:type="continuationSeparator" w:id="0">
    <w:p w14:paraId="40F64225" w14:textId="77777777" w:rsidR="00316C6C" w:rsidRDefault="00316C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BC5D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0FAF62" wp14:editId="6FC804E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2D13"/>
    <w:multiLevelType w:val="hybridMultilevel"/>
    <w:tmpl w:val="DD74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1FD"/>
    <w:multiLevelType w:val="hybridMultilevel"/>
    <w:tmpl w:val="E69E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34B4"/>
    <w:multiLevelType w:val="multilevel"/>
    <w:tmpl w:val="A76C6892"/>
    <w:numStyleLink w:val="Bulletedlist"/>
  </w:abstractNum>
  <w:abstractNum w:abstractNumId="3" w15:restartNumberingAfterBreak="0">
    <w:nsid w:val="121A2C8E"/>
    <w:multiLevelType w:val="multilevel"/>
    <w:tmpl w:val="A76C6892"/>
    <w:numStyleLink w:val="Bulletedlist"/>
  </w:abstractNum>
  <w:abstractNum w:abstractNumId="4" w15:restartNumberingAfterBreak="0">
    <w:nsid w:val="25056946"/>
    <w:multiLevelType w:val="hybridMultilevel"/>
    <w:tmpl w:val="D284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66827"/>
    <w:multiLevelType w:val="hybridMultilevel"/>
    <w:tmpl w:val="F35A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57D81"/>
    <w:multiLevelType w:val="hybridMultilevel"/>
    <w:tmpl w:val="0E78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25F49"/>
    <w:multiLevelType w:val="multilevel"/>
    <w:tmpl w:val="A76C6892"/>
    <w:numStyleLink w:val="Bulletedlist"/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E3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C3463"/>
    <w:rsid w:val="001E0391"/>
    <w:rsid w:val="001E1759"/>
    <w:rsid w:val="001F1ECC"/>
    <w:rsid w:val="002351D4"/>
    <w:rsid w:val="002400EB"/>
    <w:rsid w:val="00256CF7"/>
    <w:rsid w:val="0027775E"/>
    <w:rsid w:val="00281FD5"/>
    <w:rsid w:val="002D46BF"/>
    <w:rsid w:val="0030481B"/>
    <w:rsid w:val="003156FC"/>
    <w:rsid w:val="00316C6C"/>
    <w:rsid w:val="003254B5"/>
    <w:rsid w:val="00334FBA"/>
    <w:rsid w:val="0037121F"/>
    <w:rsid w:val="003A6B7D"/>
    <w:rsid w:val="003B06CA"/>
    <w:rsid w:val="004071FC"/>
    <w:rsid w:val="00413CAE"/>
    <w:rsid w:val="00415F24"/>
    <w:rsid w:val="00445947"/>
    <w:rsid w:val="004813B3"/>
    <w:rsid w:val="00496591"/>
    <w:rsid w:val="004C63E4"/>
    <w:rsid w:val="004D3011"/>
    <w:rsid w:val="00514283"/>
    <w:rsid w:val="005262AC"/>
    <w:rsid w:val="005B5062"/>
    <w:rsid w:val="005E39D5"/>
    <w:rsid w:val="00600670"/>
    <w:rsid w:val="0062123A"/>
    <w:rsid w:val="00646E75"/>
    <w:rsid w:val="006771D0"/>
    <w:rsid w:val="006A7987"/>
    <w:rsid w:val="006C100F"/>
    <w:rsid w:val="00715FCB"/>
    <w:rsid w:val="00743101"/>
    <w:rsid w:val="00773BF5"/>
    <w:rsid w:val="007775E1"/>
    <w:rsid w:val="007867A0"/>
    <w:rsid w:val="007927F5"/>
    <w:rsid w:val="007D0F93"/>
    <w:rsid w:val="007F7F36"/>
    <w:rsid w:val="00802CA0"/>
    <w:rsid w:val="008A6938"/>
    <w:rsid w:val="009260CD"/>
    <w:rsid w:val="00952C25"/>
    <w:rsid w:val="009B4A8D"/>
    <w:rsid w:val="009D4F1C"/>
    <w:rsid w:val="00A01F51"/>
    <w:rsid w:val="00A2118D"/>
    <w:rsid w:val="00AD76E2"/>
    <w:rsid w:val="00B20152"/>
    <w:rsid w:val="00B247DC"/>
    <w:rsid w:val="00B359E4"/>
    <w:rsid w:val="00B57D98"/>
    <w:rsid w:val="00B70850"/>
    <w:rsid w:val="00B76777"/>
    <w:rsid w:val="00BA4591"/>
    <w:rsid w:val="00C066B6"/>
    <w:rsid w:val="00C316BF"/>
    <w:rsid w:val="00C37BA1"/>
    <w:rsid w:val="00C4674C"/>
    <w:rsid w:val="00C506CF"/>
    <w:rsid w:val="00C60A28"/>
    <w:rsid w:val="00C72BED"/>
    <w:rsid w:val="00C9578B"/>
    <w:rsid w:val="00CB0055"/>
    <w:rsid w:val="00D07DD3"/>
    <w:rsid w:val="00D16CE5"/>
    <w:rsid w:val="00D2522B"/>
    <w:rsid w:val="00D422DE"/>
    <w:rsid w:val="00D5459D"/>
    <w:rsid w:val="00DA1F4D"/>
    <w:rsid w:val="00DD172A"/>
    <w:rsid w:val="00DF5227"/>
    <w:rsid w:val="00E25A26"/>
    <w:rsid w:val="00E4381A"/>
    <w:rsid w:val="00E55D74"/>
    <w:rsid w:val="00F12FE3"/>
    <w:rsid w:val="00F60274"/>
    <w:rsid w:val="00F77FB9"/>
    <w:rsid w:val="00F9103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36CE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Bulletedlistlastitem">
    <w:name w:val="Bulleted list last item"/>
    <w:basedOn w:val="Normal"/>
    <w:rsid w:val="00413CAE"/>
    <w:pPr>
      <w:numPr>
        <w:numId w:val="3"/>
      </w:numPr>
      <w:spacing w:before="20" w:after="120"/>
    </w:pPr>
    <w:rPr>
      <w:rFonts w:ascii="Garamond" w:eastAsia="Times New Roman" w:hAnsi="Garamond" w:cs="Times New Roman"/>
      <w:sz w:val="20"/>
      <w:szCs w:val="24"/>
      <w:lang w:eastAsia="en-US"/>
    </w:rPr>
  </w:style>
  <w:style w:type="numbering" w:customStyle="1" w:styleId="Bulletedlist">
    <w:name w:val="Bulleted list"/>
    <w:basedOn w:val="NoList"/>
    <w:rsid w:val="00413CAE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qFormat/>
    <w:rsid w:val="00BA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tc18fwd/SpringBoard/blob/master/Capstone%20Two/Capstone%202%20Finalized%20Codes.ipyn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tom-hunagyi-chen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18f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1EB7FC7FE049138C695B7E7C563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92B21-8F55-4533-8557-A42E6DB99F82}"/>
      </w:docPartPr>
      <w:docPartBody>
        <w:p w:rsidR="007836C8" w:rsidRDefault="00157304">
          <w:pPr>
            <w:pStyle w:val="BA1EB7FC7FE049138C695B7E7C56330C"/>
          </w:pPr>
          <w:r w:rsidRPr="00CB0055">
            <w:t>Contact</w:t>
          </w:r>
        </w:p>
      </w:docPartBody>
    </w:docPart>
    <w:docPart>
      <w:docPartPr>
        <w:name w:val="55B7E7DC1211430CB699F0B6E21D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2E97B-7991-4DBF-B1A3-920314B0A75A}"/>
      </w:docPartPr>
      <w:docPartBody>
        <w:p w:rsidR="007836C8" w:rsidRDefault="00157304">
          <w:pPr>
            <w:pStyle w:val="55B7E7DC1211430CB699F0B6E21DDE48"/>
          </w:pPr>
          <w:r w:rsidRPr="004D3011">
            <w:t>PHONE:</w:t>
          </w:r>
        </w:p>
      </w:docPartBody>
    </w:docPart>
    <w:docPart>
      <w:docPartPr>
        <w:name w:val="4345F53DDCC1483A8143612125771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8394F-DB70-4C7A-BF15-8CE1298FBE42}"/>
      </w:docPartPr>
      <w:docPartBody>
        <w:p w:rsidR="007836C8" w:rsidRDefault="00157304">
          <w:pPr>
            <w:pStyle w:val="4345F53DDCC1483A8143612125771D9E"/>
          </w:pPr>
          <w:r w:rsidRPr="004D3011">
            <w:t>EMAIL:</w:t>
          </w:r>
        </w:p>
      </w:docPartBody>
    </w:docPart>
    <w:docPart>
      <w:docPartPr>
        <w:name w:val="963041EC69B04D9DB3439E3D3F0F1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9061-E998-4534-844F-30D05B26F0DB}"/>
      </w:docPartPr>
      <w:docPartBody>
        <w:p w:rsidR="007836C8" w:rsidRDefault="00157304">
          <w:pPr>
            <w:pStyle w:val="963041EC69B04D9DB3439E3D3F0F1021"/>
          </w:pPr>
          <w:r w:rsidRPr="00CB0055">
            <w:t>Hobbies</w:t>
          </w:r>
        </w:p>
      </w:docPartBody>
    </w:docPart>
    <w:docPart>
      <w:docPartPr>
        <w:name w:val="C11A8CA8C7B04E10BD36FD2ABD4E5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0C5DD-5185-491D-A455-BB4D48641811}"/>
      </w:docPartPr>
      <w:docPartBody>
        <w:p w:rsidR="007836C8" w:rsidRDefault="00157304">
          <w:pPr>
            <w:pStyle w:val="C11A8CA8C7B04E10BD36FD2ABD4E5847"/>
          </w:pPr>
          <w:r w:rsidRPr="00036450">
            <w:t>EDUCATION</w:t>
          </w:r>
        </w:p>
      </w:docPartBody>
    </w:docPart>
    <w:docPart>
      <w:docPartPr>
        <w:name w:val="F92186A907FB42A2A809F868A1AC7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692DA-017F-47DF-B45C-049B51BF4C17}"/>
      </w:docPartPr>
      <w:docPartBody>
        <w:p w:rsidR="007836C8" w:rsidRDefault="00157304">
          <w:pPr>
            <w:pStyle w:val="F92186A907FB42A2A809F868A1AC7C5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61"/>
    <w:rsid w:val="00157304"/>
    <w:rsid w:val="001E5371"/>
    <w:rsid w:val="00254061"/>
    <w:rsid w:val="003C2EAC"/>
    <w:rsid w:val="00711068"/>
    <w:rsid w:val="007836C8"/>
    <w:rsid w:val="00A24FBC"/>
    <w:rsid w:val="00A32E47"/>
    <w:rsid w:val="00BB4F60"/>
    <w:rsid w:val="00D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1EB7FC7FE049138C695B7E7C56330C">
    <w:name w:val="BA1EB7FC7FE049138C695B7E7C56330C"/>
  </w:style>
  <w:style w:type="paragraph" w:customStyle="1" w:styleId="55B7E7DC1211430CB699F0B6E21DDE48">
    <w:name w:val="55B7E7DC1211430CB699F0B6E21DDE48"/>
  </w:style>
  <w:style w:type="paragraph" w:customStyle="1" w:styleId="4345F53DDCC1483A8143612125771D9E">
    <w:name w:val="4345F53DDCC1483A8143612125771D9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63041EC69B04D9DB3439E3D3F0F1021">
    <w:name w:val="963041EC69B04D9DB3439E3D3F0F1021"/>
  </w:style>
  <w:style w:type="paragraph" w:customStyle="1" w:styleId="C11A8CA8C7B04E10BD36FD2ABD4E5847">
    <w:name w:val="C11A8CA8C7B04E10BD36FD2ABD4E5847"/>
  </w:style>
  <w:style w:type="paragraph" w:customStyle="1" w:styleId="F92186A907FB42A2A809F868A1AC7C5C">
    <w:name w:val="F92186A907FB42A2A809F868A1AC7C5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2020-12-02T01:51:00Z</dcterms:created>
  <dcterms:modified xsi:type="dcterms:W3CDTF">2020-12-02T01:51:00Z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