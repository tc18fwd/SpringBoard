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930"/>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BA4591">
        <w:trPr>
          <w:trHeight w:val="4410"/>
        </w:trPr>
        <w:tc>
          <w:tcPr>
            <w:tcW w:w="3600" w:type="dxa"/>
            <w:vAlign w:val="bottom"/>
          </w:tcPr>
          <w:p w:rsidR="001B2ABD" w:rsidRDefault="001B2ABD" w:rsidP="00BA4591">
            <w:pPr>
              <w:tabs>
                <w:tab w:val="left" w:pos="990"/>
              </w:tabs>
              <w:jc w:val="center"/>
            </w:pPr>
            <w:r>
              <w:rPr>
                <w:noProof/>
              </w:rPr>
              <mc:AlternateContent>
                <mc:Choice Requires="wps">
                  <w:drawing>
                    <wp:inline distT="0" distB="0" distL="0" distR="0" wp14:anchorId="12892FB8" wp14:editId="48304DBD">
                      <wp:extent cx="2122805" cy="2276475"/>
                      <wp:effectExtent l="19050" t="19050" r="29845" b="38100"/>
                      <wp:docPr id="2" name="Oval 2" title="Professional Headshot of Man"/>
                      <wp:cNvGraphicFramePr/>
                      <a:graphic xmlns:a="http://schemas.openxmlformats.org/drawingml/2006/main">
                        <a:graphicData uri="http://schemas.microsoft.com/office/word/2010/wordprocessingShape">
                          <wps:wsp>
                            <wps:cNvSpPr/>
                            <wps:spPr>
                              <a:xfrm>
                                <a:off x="0" y="0"/>
                                <a:ext cx="2122805" cy="227647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7F781E6" id="Oval 2" o:spid="_x0000_s1026" alt="Title: Professional Headshot of Man" style="width:167.15pt;height:179.2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FdpbmRvd3MgUGhvdG8gRWRpdG9yIDEwLjAuMTAwMTEuMTYzODQA&#10;V2luZG93cyBQaG90byBFZGl0b3IgMTAuMC4xMDAxMS4xNjM4NAAyMDE4OjEyOjE3IDEzOjQxOjE3&#10;AAAIkAAABwAAAAQwMjIwkAMAAgAAABQAABE0kAQAAgAAABQAABFIkoYABwAAAjQAABFckpEAAgAA&#10;AAM4MgAAkpIAAgAAAAM4MgAAoAEAAwAAAAEAAQAA6hwABwAACAwAAAkoAAAAABzqAAAAC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Dw/eHBhY2tldCBlbmQ9J3cnPz7/2wBDAAMC&#10;AgMCAgMDAwMEAwMEBQgFBQQEBQoHBwYIDAoMDAsKCwsNDhIQDQ4RDgsLEBYQERMUFRUVDA8XGBYU&#10;GBIUFRT/2wBDAQMEBAUEBQkFBQkUDQsNFBQUFBQUFBQUFBQUFBQUFBQUFBQUFBQUFBQUFBQUFBQU&#10;FBQUFBQUFBQUFBQUFBQUFBT/wAARCAW4BP8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" strokecolor="#94b6d2 [3204]" strokeweight="5pt">
                      <v:fill r:id="rId11" o:title="" recolor="t" rotate="t" type="frame"/>
                      <v:stroke joinstyle="miter"/>
                      <w10:anchorlock/>
                    </v:oval>
                  </w:pict>
                </mc:Fallback>
              </mc:AlternateContent>
            </w:r>
          </w:p>
        </w:tc>
        <w:tc>
          <w:tcPr>
            <w:tcW w:w="720" w:type="dxa"/>
          </w:tcPr>
          <w:p w:rsidR="001B2ABD" w:rsidRDefault="001B2ABD" w:rsidP="00BA4591">
            <w:pPr>
              <w:tabs>
                <w:tab w:val="left" w:pos="990"/>
              </w:tabs>
            </w:pPr>
          </w:p>
        </w:tc>
        <w:tc>
          <w:tcPr>
            <w:tcW w:w="6470" w:type="dxa"/>
            <w:vAlign w:val="bottom"/>
          </w:tcPr>
          <w:p w:rsidR="00413CAE" w:rsidRPr="00413CAE" w:rsidRDefault="00413CAE" w:rsidP="00BA4591">
            <w:pPr>
              <w:pStyle w:val="Title"/>
            </w:pPr>
            <w:r>
              <w:t>Huangyi Cheng</w:t>
            </w:r>
          </w:p>
          <w:p w:rsidR="001B2ABD" w:rsidRDefault="00BA4591" w:rsidP="00BA4591">
            <w:pPr>
              <w:pStyle w:val="Subtitle"/>
            </w:pPr>
            <w:r>
              <w:rPr>
                <w:spacing w:val="0"/>
                <w:w w:val="100"/>
              </w:rPr>
              <w:t>Ex-</w:t>
            </w:r>
            <w:r w:rsidR="00413CAE">
              <w:rPr>
                <w:spacing w:val="0"/>
                <w:w w:val="100"/>
              </w:rPr>
              <w:t xml:space="preserve">Café </w:t>
            </w:r>
            <w:r w:rsidR="00334FBA">
              <w:rPr>
                <w:spacing w:val="0"/>
                <w:w w:val="100"/>
              </w:rPr>
              <w:t>R</w:t>
            </w:r>
            <w:r w:rsidR="00413CAE">
              <w:rPr>
                <w:spacing w:val="0"/>
                <w:w w:val="100"/>
              </w:rPr>
              <w:t xml:space="preserve">estaurant </w:t>
            </w:r>
            <w:r w:rsidR="00334FBA">
              <w:rPr>
                <w:spacing w:val="0"/>
                <w:w w:val="100"/>
              </w:rPr>
              <w:t>O</w:t>
            </w:r>
            <w:r w:rsidR="00413CAE">
              <w:rPr>
                <w:spacing w:val="0"/>
                <w:w w:val="100"/>
              </w:rPr>
              <w:t>wner</w:t>
            </w:r>
          </w:p>
        </w:tc>
      </w:tr>
      <w:tr w:rsidR="001B2ABD" w:rsidTr="00BA4591">
        <w:tc>
          <w:tcPr>
            <w:tcW w:w="3600" w:type="dxa"/>
          </w:tcPr>
          <w:p w:rsidR="001B2ABD" w:rsidRDefault="00334FBA" w:rsidP="00BA4591">
            <w:pPr>
              <w:pStyle w:val="Heading3"/>
            </w:pPr>
            <w:r>
              <w:t>profile</w:t>
            </w:r>
          </w:p>
          <w:p w:rsidR="00036450" w:rsidRDefault="007D0F93" w:rsidP="00BA4591">
            <w:r>
              <w:t xml:space="preserve">I am </w:t>
            </w:r>
            <w:r w:rsidR="00334FBA">
              <w:t>an independent individual who believes in both work smart and work hard. I work smart by finding the most efficient way to do things right, and I work hard by having a strong will and commit for excellence; there’s no shortcut for perfection, but work harder will definitely help.</w:t>
            </w:r>
          </w:p>
          <w:p w:rsidR="00036450" w:rsidRDefault="00036450" w:rsidP="00BA4591"/>
          <w:sdt>
            <w:sdtPr>
              <w:id w:val="-1954003311"/>
              <w:placeholder>
                <w:docPart w:val="BA1EB7FC7FE049138C695B7E7C56330C"/>
              </w:placeholder>
              <w:temporary/>
              <w:showingPlcHdr/>
              <w15:appearance w15:val="hidden"/>
            </w:sdtPr>
            <w:sdtEndPr/>
            <w:sdtContent>
              <w:p w:rsidR="00036450" w:rsidRPr="00CB0055" w:rsidRDefault="00CB0055" w:rsidP="00BA4591">
                <w:pPr>
                  <w:pStyle w:val="Heading3"/>
                </w:pPr>
                <w:r w:rsidRPr="00CB0055">
                  <w:t>Contact</w:t>
                </w:r>
              </w:p>
            </w:sdtContent>
          </w:sdt>
          <w:sdt>
            <w:sdtPr>
              <w:id w:val="1111563247"/>
              <w:placeholder>
                <w:docPart w:val="55B7E7DC1211430CB699F0B6E21DDE48"/>
              </w:placeholder>
              <w:temporary/>
              <w:showingPlcHdr/>
              <w15:appearance w15:val="hidden"/>
            </w:sdtPr>
            <w:sdtEndPr/>
            <w:sdtContent>
              <w:p w:rsidR="004D3011" w:rsidRDefault="004D3011" w:rsidP="00BA4591">
                <w:r w:rsidRPr="004D3011">
                  <w:t>PHONE:</w:t>
                </w:r>
              </w:p>
            </w:sdtContent>
          </w:sdt>
          <w:p w:rsidR="004D3011" w:rsidRDefault="007D0F93" w:rsidP="00BA4591">
            <w:r>
              <w:t>650-240-6147</w:t>
            </w:r>
          </w:p>
          <w:p w:rsidR="004D3011" w:rsidRPr="004D3011" w:rsidRDefault="004D3011" w:rsidP="00BA4591"/>
          <w:sdt>
            <w:sdtPr>
              <w:id w:val="-240260293"/>
              <w:placeholder>
                <w:docPart w:val="4345F53DDCC1483A8143612125771D9E"/>
              </w:placeholder>
              <w:temporary/>
              <w:showingPlcHdr/>
              <w15:appearance w15:val="hidden"/>
            </w:sdtPr>
            <w:sdtEndPr/>
            <w:sdtContent>
              <w:p w:rsidR="004D3011" w:rsidRDefault="004D3011" w:rsidP="00BA4591">
                <w:r w:rsidRPr="004D3011">
                  <w:t>EMAIL:</w:t>
                </w:r>
              </w:p>
            </w:sdtContent>
          </w:sdt>
          <w:p w:rsidR="00036450" w:rsidRPr="00E4381A" w:rsidRDefault="00F12FE3" w:rsidP="00BA4591">
            <w:pPr>
              <w:rPr>
                <w:rStyle w:val="Hyperlink"/>
              </w:rPr>
            </w:pPr>
            <w:r>
              <w:t>TC18FWD@gmail.com</w:t>
            </w:r>
          </w:p>
          <w:sdt>
            <w:sdtPr>
              <w:id w:val="-1444214663"/>
              <w:placeholder>
                <w:docPart w:val="963041EC69B04D9DB3439E3D3F0F1021"/>
              </w:placeholder>
              <w:temporary/>
              <w:showingPlcHdr/>
              <w15:appearance w15:val="hidden"/>
            </w:sdtPr>
            <w:sdtEndPr/>
            <w:sdtContent>
              <w:p w:rsidR="004D3011" w:rsidRPr="00CB0055" w:rsidRDefault="00CB0055" w:rsidP="00BA4591">
                <w:pPr>
                  <w:pStyle w:val="Heading3"/>
                </w:pPr>
                <w:r w:rsidRPr="00CB0055">
                  <w:t>Hobbies</w:t>
                </w:r>
              </w:p>
            </w:sdtContent>
          </w:sdt>
          <w:p w:rsidR="004D3011" w:rsidRDefault="007D0F93" w:rsidP="00BA4591">
            <w:r>
              <w:t>Badminton</w:t>
            </w:r>
          </w:p>
          <w:p w:rsidR="004D3011" w:rsidRDefault="007D0F93" w:rsidP="00BA4591">
            <w:r>
              <w:t>Board</w:t>
            </w:r>
            <w:r w:rsidR="00334FBA">
              <w:t xml:space="preserve"> Games</w:t>
            </w:r>
          </w:p>
          <w:p w:rsidR="004D3011" w:rsidRDefault="00334FBA" w:rsidP="00BA4591">
            <w:r>
              <w:t>Cooking</w:t>
            </w:r>
          </w:p>
          <w:p w:rsidR="004D3011" w:rsidRDefault="00334FBA" w:rsidP="00BA4591">
            <w:r>
              <w:t>Video Games</w:t>
            </w:r>
          </w:p>
          <w:p w:rsidR="00BA4591" w:rsidRDefault="00BA4591" w:rsidP="00BA4591"/>
          <w:p w:rsidR="00BA4591" w:rsidRDefault="00BA4591" w:rsidP="00BA4591">
            <w:pPr>
              <w:pStyle w:val="Heading3"/>
              <w:rPr>
                <w:rFonts w:cs="Times New Roman"/>
                <w:b w:val="0"/>
                <w:bCs/>
              </w:rPr>
            </w:pPr>
            <w:r>
              <w:t>Skills</w:t>
            </w:r>
          </w:p>
          <w:p w:rsidR="00BA4591" w:rsidRDefault="00BA4591" w:rsidP="00BA4591">
            <w:pPr>
              <w:pStyle w:val="ListParagraph"/>
              <w:numPr>
                <w:ilvl w:val="0"/>
                <w:numId w:val="5"/>
              </w:numPr>
            </w:pPr>
            <w:r>
              <w:t>Proficient in Windows, MS Word, MS Excel, MS Power Point</w:t>
            </w:r>
          </w:p>
          <w:p w:rsidR="00BA4591" w:rsidRDefault="00BA4591" w:rsidP="00BA4591">
            <w:pPr>
              <w:pStyle w:val="ListParagraph"/>
              <w:numPr>
                <w:ilvl w:val="0"/>
                <w:numId w:val="5"/>
              </w:numPr>
            </w:pPr>
            <w:r>
              <w:t>Typing up to 80 words per minute, and 10-key skill</w:t>
            </w:r>
          </w:p>
          <w:p w:rsidR="00BA4591" w:rsidRDefault="00BA4591" w:rsidP="00BA4591">
            <w:pPr>
              <w:pStyle w:val="ListParagraph"/>
              <w:numPr>
                <w:ilvl w:val="0"/>
                <w:numId w:val="5"/>
              </w:numPr>
            </w:pPr>
            <w:r>
              <w:t>Bilingual – Proficient in English and Chinese-Mandarin</w:t>
            </w:r>
          </w:p>
          <w:p w:rsidR="00BA4591" w:rsidRPr="004D3011" w:rsidRDefault="00BA4591" w:rsidP="00BA4591">
            <w:pPr>
              <w:pStyle w:val="ListParagraph"/>
              <w:numPr>
                <w:ilvl w:val="0"/>
                <w:numId w:val="5"/>
              </w:numPr>
            </w:pPr>
            <w:r>
              <w:t>Basic Plumbing and Handyman Skills</w:t>
            </w:r>
          </w:p>
        </w:tc>
        <w:tc>
          <w:tcPr>
            <w:tcW w:w="720" w:type="dxa"/>
          </w:tcPr>
          <w:p w:rsidR="001B2ABD" w:rsidRDefault="001B2ABD" w:rsidP="00BA4591">
            <w:pPr>
              <w:tabs>
                <w:tab w:val="left" w:pos="990"/>
              </w:tabs>
            </w:pPr>
          </w:p>
        </w:tc>
        <w:tc>
          <w:tcPr>
            <w:tcW w:w="6470" w:type="dxa"/>
          </w:tcPr>
          <w:sdt>
            <w:sdtPr>
              <w:id w:val="1049110328"/>
              <w:placeholder>
                <w:docPart w:val="C11A8CA8C7B04E10BD36FD2ABD4E5847"/>
              </w:placeholder>
              <w:temporary/>
              <w:showingPlcHdr/>
              <w15:appearance w15:val="hidden"/>
            </w:sdtPr>
            <w:sdtEndPr/>
            <w:sdtContent>
              <w:p w:rsidR="001B2ABD" w:rsidRDefault="00E25A26" w:rsidP="00BA4591">
                <w:pPr>
                  <w:pStyle w:val="Heading2"/>
                </w:pPr>
                <w:r w:rsidRPr="00036450">
                  <w:t>EDUCATION</w:t>
                </w:r>
              </w:p>
            </w:sdtContent>
          </w:sdt>
          <w:p w:rsidR="00036450" w:rsidRPr="00036450" w:rsidRDefault="00F12FE3" w:rsidP="00BA4591">
            <w:pPr>
              <w:pStyle w:val="Heading4"/>
            </w:pPr>
            <w:r>
              <w:t>San Jose State University</w:t>
            </w:r>
          </w:p>
          <w:p w:rsidR="00036450" w:rsidRPr="00B359E4" w:rsidRDefault="00F12FE3" w:rsidP="00BA4591">
            <w:pPr>
              <w:pStyle w:val="Date"/>
            </w:pPr>
            <w:r>
              <w:t>06/2012</w:t>
            </w:r>
            <w:r w:rsidR="00036450" w:rsidRPr="00B359E4">
              <w:t xml:space="preserve"> </w:t>
            </w:r>
            <w:r>
              <w:t>–</w:t>
            </w:r>
            <w:r w:rsidR="00036450" w:rsidRPr="00B359E4">
              <w:t xml:space="preserve"> </w:t>
            </w:r>
            <w:r w:rsidR="00413CAE">
              <w:t>09</w:t>
            </w:r>
            <w:r>
              <w:t>/2013</w:t>
            </w:r>
          </w:p>
          <w:p w:rsidR="004D3011" w:rsidRDefault="00F12FE3" w:rsidP="00BA4591">
            <w:r>
              <w:t>Bachelor of Arts Degree in Psychology</w:t>
            </w:r>
          </w:p>
          <w:p w:rsidR="00036450" w:rsidRDefault="00036450" w:rsidP="00BA4591"/>
          <w:p w:rsidR="00036450" w:rsidRPr="00B359E4" w:rsidRDefault="00F12FE3" w:rsidP="00BA4591">
            <w:pPr>
              <w:pStyle w:val="Heading4"/>
            </w:pPr>
            <w:r>
              <w:t>College of San Mateo</w:t>
            </w:r>
          </w:p>
          <w:p w:rsidR="00036450" w:rsidRPr="00B359E4" w:rsidRDefault="00F12FE3" w:rsidP="00BA4591">
            <w:pPr>
              <w:pStyle w:val="Date"/>
            </w:pPr>
            <w:r>
              <w:t>2006</w:t>
            </w:r>
            <w:r w:rsidR="00036450" w:rsidRPr="00B359E4">
              <w:t xml:space="preserve"> </w:t>
            </w:r>
            <w:r>
              <w:t>–</w:t>
            </w:r>
            <w:r w:rsidR="00036450" w:rsidRPr="00B359E4">
              <w:t xml:space="preserve"> </w:t>
            </w:r>
            <w:r>
              <w:t>2011</w:t>
            </w:r>
          </w:p>
          <w:p w:rsidR="00036450" w:rsidRDefault="00F12FE3" w:rsidP="00BA4591">
            <w:r>
              <w:t>Completed total of 70 Semester transferable units</w:t>
            </w:r>
          </w:p>
          <w:sdt>
            <w:sdtPr>
              <w:id w:val="1001553383"/>
              <w:placeholder>
                <w:docPart w:val="F92186A907FB42A2A809F868A1AC7C5C"/>
              </w:placeholder>
              <w:temporary/>
              <w:showingPlcHdr/>
              <w15:appearance w15:val="hidden"/>
            </w:sdtPr>
            <w:sdtEndPr/>
            <w:sdtContent>
              <w:p w:rsidR="00036450" w:rsidRDefault="00036450" w:rsidP="00BA4591">
                <w:pPr>
                  <w:pStyle w:val="Heading2"/>
                </w:pPr>
                <w:r w:rsidRPr="00036450">
                  <w:t>WORK EXPERIENCE</w:t>
                </w:r>
              </w:p>
            </w:sdtContent>
          </w:sdt>
          <w:p w:rsidR="00036450" w:rsidRDefault="00F12FE3" w:rsidP="00BA4591">
            <w:pPr>
              <w:pStyle w:val="Heading4"/>
              <w:rPr>
                <w:bCs/>
              </w:rPr>
            </w:pPr>
            <w:r>
              <w:t xml:space="preserve">Legacy Lands, </w:t>
            </w:r>
            <w:proofErr w:type="gramStart"/>
            <w:r>
              <w:t>LLC</w:t>
            </w:r>
            <w:r w:rsidR="00036450">
              <w:t xml:space="preserve"> </w:t>
            </w:r>
            <w:r w:rsidR="00036450" w:rsidRPr="00036450">
              <w:t xml:space="preserve"> </w:t>
            </w:r>
            <w:r w:rsidRPr="009D4F1C">
              <w:rPr>
                <w:i/>
                <w:iCs/>
              </w:rPr>
              <w:t>Handyman</w:t>
            </w:r>
            <w:proofErr w:type="gramEnd"/>
          </w:p>
          <w:p w:rsidR="00036450" w:rsidRPr="00036450" w:rsidRDefault="00F12FE3" w:rsidP="00BA4591">
            <w:pPr>
              <w:pStyle w:val="Date"/>
            </w:pPr>
            <w:r>
              <w:t>2010</w:t>
            </w:r>
            <w:r w:rsidR="00036450" w:rsidRPr="00036450">
              <w:t>–</w:t>
            </w:r>
            <w:r>
              <w:t>Current (Per Diem)</w:t>
            </w:r>
          </w:p>
          <w:p w:rsidR="00036450" w:rsidRDefault="00F12FE3" w:rsidP="00BA4591">
            <w:r>
              <w:t>Helped flipping houses for rent/sale by doing</w:t>
            </w:r>
          </w:p>
          <w:p w:rsidR="00F12FE3" w:rsidRDefault="00F12FE3" w:rsidP="00BA4591">
            <w:r>
              <w:t>Plumbing work: repair/replace toilets and sinks, unclogging drains</w:t>
            </w:r>
          </w:p>
          <w:p w:rsidR="00F12FE3" w:rsidRDefault="00F12FE3" w:rsidP="00BA4591">
            <w:r>
              <w:t>Handyman work: replace ceiling lights/chandeliers, patching and painting walls, tiling kitchen and bathroom floors.</w:t>
            </w:r>
          </w:p>
          <w:p w:rsidR="004D3011" w:rsidRDefault="004D3011" w:rsidP="00BA4591"/>
          <w:p w:rsidR="004D3011" w:rsidRPr="004D3011" w:rsidRDefault="00F12FE3" w:rsidP="00BA4591">
            <w:pPr>
              <w:pStyle w:val="Heading4"/>
              <w:rPr>
                <w:bCs/>
              </w:rPr>
            </w:pPr>
            <w:r>
              <w:t xml:space="preserve">Super Cue </w:t>
            </w:r>
            <w:proofErr w:type="gramStart"/>
            <w:r>
              <w:t>Cafe</w:t>
            </w:r>
            <w:r w:rsidR="004D3011" w:rsidRPr="004D3011">
              <w:t xml:space="preserve">  </w:t>
            </w:r>
            <w:r w:rsidRPr="009D4F1C">
              <w:rPr>
                <w:i/>
                <w:iCs/>
              </w:rPr>
              <w:t>Corporate</w:t>
            </w:r>
            <w:proofErr w:type="gramEnd"/>
            <w:r w:rsidRPr="009D4F1C">
              <w:rPr>
                <w:i/>
                <w:iCs/>
              </w:rPr>
              <w:t xml:space="preserve"> Manger/Co-Owner</w:t>
            </w:r>
          </w:p>
          <w:p w:rsidR="004D3011" w:rsidRPr="004D3011" w:rsidRDefault="00F12FE3" w:rsidP="00BA4591">
            <w:pPr>
              <w:pStyle w:val="Date"/>
            </w:pPr>
            <w:r>
              <w:t>2013</w:t>
            </w:r>
            <w:r w:rsidR="004D3011" w:rsidRPr="004D3011">
              <w:t>–</w:t>
            </w:r>
            <w:r>
              <w:t>2018</w:t>
            </w:r>
          </w:p>
          <w:p w:rsidR="004D3011" w:rsidRPr="004D3011" w:rsidRDefault="00F12FE3" w:rsidP="00BA4591">
            <w:r>
              <w:t xml:space="preserve">Helped opening all 5 store locations by interviewing, hiring, and training staff members across all roles: Barista, Cashier, </w:t>
            </w:r>
            <w:r w:rsidR="009D4F1C">
              <w:t xml:space="preserve">Cook, </w:t>
            </w:r>
            <w:r>
              <w:t xml:space="preserve">Shift Supervisor, </w:t>
            </w:r>
            <w:r w:rsidR="009D4F1C">
              <w:t xml:space="preserve">and Store manager. </w:t>
            </w:r>
            <w:r w:rsidR="00413CAE">
              <w:t xml:space="preserve">Managed three co-owned store locations. </w:t>
            </w:r>
            <w:r w:rsidR="009D4F1C">
              <w:t xml:space="preserve">Written all forms, policies and SOP for the corporate. Analyzed stores’ hourly revenues to efficiently control labor cost by having right amount of staff members. Analyzed stores’ revenue by items to decide which items to keep/replace/refine. Worked with professional drink industry member from Taiwan to help create new seasonal items. Did weekly and monthly inventory and orders for all stores. Did seasonal </w:t>
            </w:r>
            <w:r w:rsidR="00413CAE">
              <w:t>equipment</w:t>
            </w:r>
            <w:r w:rsidR="009D4F1C">
              <w:t xml:space="preserve"> maintenance across all stores.</w:t>
            </w:r>
            <w:r w:rsidR="00413CAE">
              <w:t xml:space="preserve"> Verified all member’s work hours to properly allocate tips, and ensure members are properly paid. </w:t>
            </w:r>
            <w:r w:rsidR="007D0F93">
              <w:t xml:space="preserve">Accounted all cash sales and deposits. </w:t>
            </w:r>
            <w:r w:rsidR="00413CAE">
              <w:t>All co-owned stores had increased revenue</w:t>
            </w:r>
            <w:r w:rsidR="007D0F93">
              <w:t>s</w:t>
            </w:r>
            <w:r w:rsidR="00413CAE">
              <w:t xml:space="preserve"> </w:t>
            </w:r>
            <w:r w:rsidR="007D0F93">
              <w:t xml:space="preserve">from </w:t>
            </w:r>
            <w:r w:rsidR="00413CAE">
              <w:t>5~20%</w:t>
            </w:r>
            <w:r w:rsidR="007D0F93">
              <w:t xml:space="preserve"> (Year-</w:t>
            </w:r>
            <w:proofErr w:type="spellStart"/>
            <w:r w:rsidR="007D0F93">
              <w:t>toYear</w:t>
            </w:r>
            <w:proofErr w:type="spellEnd"/>
            <w:r w:rsidR="007D0F93">
              <w:t>)</w:t>
            </w:r>
            <w:r w:rsidR="00413CAE">
              <w:t>.</w:t>
            </w:r>
          </w:p>
          <w:p w:rsidR="004D3011" w:rsidRDefault="004D3011" w:rsidP="00BA4591"/>
          <w:p w:rsidR="004D3011" w:rsidRPr="004D3011" w:rsidRDefault="00413CAE" w:rsidP="00BA4591">
            <w:pPr>
              <w:pStyle w:val="Heading4"/>
              <w:rPr>
                <w:bCs/>
              </w:rPr>
            </w:pPr>
            <w:proofErr w:type="spellStart"/>
            <w:r>
              <w:t>Ocha</w:t>
            </w:r>
            <w:proofErr w:type="spellEnd"/>
            <w:r>
              <w:t xml:space="preserve"> Tea </w:t>
            </w:r>
            <w:proofErr w:type="gramStart"/>
            <w:r>
              <w:t>Cafe</w:t>
            </w:r>
            <w:r w:rsidR="004D3011" w:rsidRPr="004D3011">
              <w:t xml:space="preserve">  </w:t>
            </w:r>
            <w:r w:rsidRPr="00BA4591">
              <w:rPr>
                <w:i/>
                <w:iCs/>
              </w:rPr>
              <w:t>Store</w:t>
            </w:r>
            <w:proofErr w:type="gramEnd"/>
            <w:r w:rsidRPr="00BA4591">
              <w:rPr>
                <w:i/>
                <w:iCs/>
              </w:rPr>
              <w:t xml:space="preserve"> Manager</w:t>
            </w:r>
          </w:p>
          <w:p w:rsidR="004D3011" w:rsidRPr="004D3011" w:rsidRDefault="00413CAE" w:rsidP="00BA4591">
            <w:pPr>
              <w:pStyle w:val="Date"/>
            </w:pPr>
            <w:r>
              <w:t>2008</w:t>
            </w:r>
            <w:r w:rsidR="004D3011" w:rsidRPr="004D3011">
              <w:t>–</w:t>
            </w:r>
            <w:r>
              <w:t>2012</w:t>
            </w:r>
          </w:p>
          <w:p w:rsidR="007D0F93" w:rsidRPr="00BA4591" w:rsidRDefault="00413CAE" w:rsidP="00BA4591">
            <w:pPr>
              <w:spacing w:before="20"/>
              <w:rPr>
                <w:szCs w:val="18"/>
              </w:rPr>
            </w:pPr>
            <w:r w:rsidRPr="00413CAE">
              <w:rPr>
                <w:szCs w:val="18"/>
              </w:rPr>
              <w:t>Worked directly with the CEO to make important financial decisions for the store</w:t>
            </w:r>
            <w:r w:rsidR="007D0F93">
              <w:rPr>
                <w:szCs w:val="18"/>
              </w:rPr>
              <w:t xml:space="preserve">. </w:t>
            </w:r>
            <w:r w:rsidRPr="00413CAE">
              <w:rPr>
                <w:szCs w:val="18"/>
              </w:rPr>
              <w:t>Interviewed, trained, and supervised all employees</w:t>
            </w:r>
            <w:r w:rsidR="007D0F93">
              <w:rPr>
                <w:szCs w:val="18"/>
              </w:rPr>
              <w:t xml:space="preserve">. </w:t>
            </w:r>
            <w:r w:rsidRPr="00413CAE">
              <w:rPr>
                <w:szCs w:val="18"/>
              </w:rPr>
              <w:t>Ordered and coordinated supplies for the store</w:t>
            </w:r>
            <w:r w:rsidR="007D0F93">
              <w:rPr>
                <w:szCs w:val="18"/>
              </w:rPr>
              <w:t xml:space="preserve">. </w:t>
            </w:r>
            <w:r w:rsidRPr="00413CAE">
              <w:rPr>
                <w:szCs w:val="18"/>
              </w:rPr>
              <w:t xml:space="preserve">Provided time and </w:t>
            </w:r>
            <w:r w:rsidR="007D0F93" w:rsidRPr="00413CAE">
              <w:rPr>
                <w:szCs w:val="18"/>
              </w:rPr>
              <w:t>cost-efficient</w:t>
            </w:r>
            <w:r w:rsidRPr="00413CAE">
              <w:rPr>
                <w:szCs w:val="18"/>
              </w:rPr>
              <w:t xml:space="preserve"> work schedules and reviewed time cards</w:t>
            </w:r>
            <w:r w:rsidR="007D0F93">
              <w:rPr>
                <w:szCs w:val="18"/>
              </w:rPr>
              <w:t xml:space="preserve">. </w:t>
            </w:r>
            <w:r w:rsidRPr="00413CAE">
              <w:rPr>
                <w:szCs w:val="18"/>
              </w:rPr>
              <w:t>Handled customer complaints</w:t>
            </w:r>
            <w:r w:rsidR="007D0F93">
              <w:rPr>
                <w:szCs w:val="18"/>
              </w:rPr>
              <w:t xml:space="preserve">. </w:t>
            </w:r>
            <w:r w:rsidRPr="00413CAE">
              <w:rPr>
                <w:szCs w:val="18"/>
              </w:rPr>
              <w:t>Performed cash-related functions, including preparing revenue spreadsheets for the CEO,</w:t>
            </w:r>
            <w:r w:rsidR="00BA4591">
              <w:rPr>
                <w:szCs w:val="18"/>
              </w:rPr>
              <w:t xml:space="preserve"> and,</w:t>
            </w:r>
            <w:r w:rsidRPr="00413CAE">
              <w:rPr>
                <w:szCs w:val="18"/>
              </w:rPr>
              <w:t xml:space="preserve"> accounts payable</w:t>
            </w:r>
            <w:r w:rsidR="00BA4591">
              <w:rPr>
                <w:szCs w:val="18"/>
              </w:rPr>
              <w:t>s.</w:t>
            </w:r>
          </w:p>
        </w:tc>
      </w:tr>
      <w:tr w:rsidR="00F12FE3" w:rsidTr="00BA4591">
        <w:tc>
          <w:tcPr>
            <w:tcW w:w="3600" w:type="dxa"/>
          </w:tcPr>
          <w:p w:rsidR="00F12FE3" w:rsidRDefault="00F12FE3" w:rsidP="00BA4591">
            <w:pPr>
              <w:pStyle w:val="Heading3"/>
            </w:pPr>
          </w:p>
        </w:tc>
        <w:tc>
          <w:tcPr>
            <w:tcW w:w="720" w:type="dxa"/>
          </w:tcPr>
          <w:p w:rsidR="00F12FE3" w:rsidRDefault="00F12FE3" w:rsidP="00BA4591">
            <w:pPr>
              <w:tabs>
                <w:tab w:val="left" w:pos="990"/>
              </w:tabs>
            </w:pPr>
          </w:p>
        </w:tc>
        <w:tc>
          <w:tcPr>
            <w:tcW w:w="6470" w:type="dxa"/>
          </w:tcPr>
          <w:p w:rsidR="00F12FE3" w:rsidRDefault="00F12FE3" w:rsidP="00BA4591">
            <w:pPr>
              <w:pStyle w:val="Heading2"/>
            </w:pPr>
          </w:p>
        </w:tc>
      </w:tr>
    </w:tbl>
    <w:p w:rsidR="0043117B" w:rsidRDefault="00C60A28" w:rsidP="000C45FF">
      <w:pPr>
        <w:tabs>
          <w:tab w:val="left" w:pos="990"/>
        </w:tabs>
      </w:pPr>
      <w:bookmarkStart w:id="0" w:name="_GoBack"/>
      <w:bookmarkEnd w:id="0"/>
    </w:p>
    <w:sectPr w:rsidR="0043117B" w:rsidSect="00BA4591">
      <w:headerReference w:type="default" r:id="rId12"/>
      <w:pgSz w:w="12240" w:h="15840"/>
      <w:pgMar w:top="432" w:right="432" w:bottom="0"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A28" w:rsidRDefault="00C60A28" w:rsidP="000C45FF">
      <w:r>
        <w:separator/>
      </w:r>
    </w:p>
  </w:endnote>
  <w:endnote w:type="continuationSeparator" w:id="0">
    <w:p w:rsidR="00C60A28" w:rsidRDefault="00C60A2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Garamond">
    <w:altName w:val="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A28" w:rsidRDefault="00C60A28" w:rsidP="000C45FF">
      <w:r>
        <w:separator/>
      </w:r>
    </w:p>
  </w:footnote>
  <w:footnote w:type="continuationSeparator" w:id="0">
    <w:p w:rsidR="00C60A28" w:rsidRDefault="00C60A28"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C34B4"/>
    <w:multiLevelType w:val="multilevel"/>
    <w:tmpl w:val="A76C6892"/>
    <w:numStyleLink w:val="Bulletedlist"/>
  </w:abstractNum>
  <w:abstractNum w:abstractNumId="1" w15:restartNumberingAfterBreak="0">
    <w:nsid w:val="121A2C8E"/>
    <w:multiLevelType w:val="multilevel"/>
    <w:tmpl w:val="A76C6892"/>
    <w:numStyleLink w:val="Bulletedlist"/>
  </w:abstractNum>
  <w:abstractNum w:abstractNumId="2" w15:restartNumberingAfterBreak="0">
    <w:nsid w:val="3EA57D81"/>
    <w:multiLevelType w:val="hybridMultilevel"/>
    <w:tmpl w:val="0E789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7540F4"/>
    <w:multiLevelType w:val="multilevel"/>
    <w:tmpl w:val="A76C6892"/>
    <w:styleLink w:val="Bulletedlist"/>
    <w:lvl w:ilvl="0">
      <w:start w:val="1"/>
      <w:numFmt w:val="bullet"/>
      <w:pStyle w:val="Bulletedlistlastitem"/>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9225F49"/>
    <w:multiLevelType w:val="multilevel"/>
    <w:tmpl w:val="A76C6892"/>
    <w:numStyleLink w:val="Bulletedlist"/>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FE3"/>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34FBA"/>
    <w:rsid w:val="0037121F"/>
    <w:rsid w:val="003A6B7D"/>
    <w:rsid w:val="003B06CA"/>
    <w:rsid w:val="004071FC"/>
    <w:rsid w:val="00413CAE"/>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7D0F93"/>
    <w:rsid w:val="00802CA0"/>
    <w:rsid w:val="009260CD"/>
    <w:rsid w:val="00952C25"/>
    <w:rsid w:val="009D4F1C"/>
    <w:rsid w:val="00A2118D"/>
    <w:rsid w:val="00AD76E2"/>
    <w:rsid w:val="00B20152"/>
    <w:rsid w:val="00B359E4"/>
    <w:rsid w:val="00B57D98"/>
    <w:rsid w:val="00B70850"/>
    <w:rsid w:val="00BA4591"/>
    <w:rsid w:val="00C066B6"/>
    <w:rsid w:val="00C37BA1"/>
    <w:rsid w:val="00C4674C"/>
    <w:rsid w:val="00C506CF"/>
    <w:rsid w:val="00C60A28"/>
    <w:rsid w:val="00C72BED"/>
    <w:rsid w:val="00C9578B"/>
    <w:rsid w:val="00CB0055"/>
    <w:rsid w:val="00D2522B"/>
    <w:rsid w:val="00D422DE"/>
    <w:rsid w:val="00D5459D"/>
    <w:rsid w:val="00DA1F4D"/>
    <w:rsid w:val="00DD172A"/>
    <w:rsid w:val="00E25A26"/>
    <w:rsid w:val="00E4381A"/>
    <w:rsid w:val="00E55D74"/>
    <w:rsid w:val="00F12FE3"/>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sdException w:name="Smart Link Error"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customStyle="1" w:styleId="Bulletedlistlastitem">
    <w:name w:val="Bulleted list last item"/>
    <w:basedOn w:val="Normal"/>
    <w:rsid w:val="00413CAE"/>
    <w:pPr>
      <w:numPr>
        <w:numId w:val="3"/>
      </w:numPr>
      <w:spacing w:before="20" w:after="120"/>
    </w:pPr>
    <w:rPr>
      <w:rFonts w:ascii="Garamond" w:eastAsia="Times New Roman" w:hAnsi="Garamond" w:cs="Times New Roman"/>
      <w:sz w:val="20"/>
      <w:szCs w:val="24"/>
      <w:lang w:eastAsia="en-US"/>
    </w:rPr>
  </w:style>
  <w:style w:type="numbering" w:customStyle="1" w:styleId="Bulletedlist">
    <w:name w:val="Bulleted list"/>
    <w:basedOn w:val="NoList"/>
    <w:rsid w:val="00413CAE"/>
    <w:pPr>
      <w:numPr>
        <w:numId w:val="1"/>
      </w:numPr>
    </w:pPr>
  </w:style>
  <w:style w:type="paragraph" w:styleId="ListParagraph">
    <w:name w:val="List Paragraph"/>
    <w:basedOn w:val="Normal"/>
    <w:uiPriority w:val="34"/>
    <w:semiHidden/>
    <w:qFormat/>
    <w:rsid w:val="00BA4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c18f\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1EB7FC7FE049138C695B7E7C56330C"/>
        <w:category>
          <w:name w:val="General"/>
          <w:gallery w:val="placeholder"/>
        </w:category>
        <w:types>
          <w:type w:val="bbPlcHdr"/>
        </w:types>
        <w:behaviors>
          <w:behavior w:val="content"/>
        </w:behaviors>
        <w:guid w:val="{E7192B21-8F55-4533-8557-A42E6DB99F82}"/>
      </w:docPartPr>
      <w:docPartBody>
        <w:p w:rsidR="00000000" w:rsidRDefault="00157304">
          <w:pPr>
            <w:pStyle w:val="BA1EB7FC7FE049138C695B7E7C56330C"/>
          </w:pPr>
          <w:r w:rsidRPr="00CB0055">
            <w:t>Contact</w:t>
          </w:r>
        </w:p>
      </w:docPartBody>
    </w:docPart>
    <w:docPart>
      <w:docPartPr>
        <w:name w:val="55B7E7DC1211430CB699F0B6E21DDE48"/>
        <w:category>
          <w:name w:val="General"/>
          <w:gallery w:val="placeholder"/>
        </w:category>
        <w:types>
          <w:type w:val="bbPlcHdr"/>
        </w:types>
        <w:behaviors>
          <w:behavior w:val="content"/>
        </w:behaviors>
        <w:guid w:val="{5D52E97B-7991-4DBF-B1A3-920314B0A75A}"/>
      </w:docPartPr>
      <w:docPartBody>
        <w:p w:rsidR="00000000" w:rsidRDefault="00157304">
          <w:pPr>
            <w:pStyle w:val="55B7E7DC1211430CB699F0B6E21DDE48"/>
          </w:pPr>
          <w:r w:rsidRPr="004D3011">
            <w:t>PHONE:</w:t>
          </w:r>
        </w:p>
      </w:docPartBody>
    </w:docPart>
    <w:docPart>
      <w:docPartPr>
        <w:name w:val="4345F53DDCC1483A8143612125771D9E"/>
        <w:category>
          <w:name w:val="General"/>
          <w:gallery w:val="placeholder"/>
        </w:category>
        <w:types>
          <w:type w:val="bbPlcHdr"/>
        </w:types>
        <w:behaviors>
          <w:behavior w:val="content"/>
        </w:behaviors>
        <w:guid w:val="{F2E8394F-DB70-4C7A-BF15-8CE1298FBE42}"/>
      </w:docPartPr>
      <w:docPartBody>
        <w:p w:rsidR="00000000" w:rsidRDefault="00157304">
          <w:pPr>
            <w:pStyle w:val="4345F53DDCC1483A8143612125771D9E"/>
          </w:pPr>
          <w:r w:rsidRPr="004D3011">
            <w:t>EMAIL:</w:t>
          </w:r>
        </w:p>
      </w:docPartBody>
    </w:docPart>
    <w:docPart>
      <w:docPartPr>
        <w:name w:val="963041EC69B04D9DB3439E3D3F0F1021"/>
        <w:category>
          <w:name w:val="General"/>
          <w:gallery w:val="placeholder"/>
        </w:category>
        <w:types>
          <w:type w:val="bbPlcHdr"/>
        </w:types>
        <w:behaviors>
          <w:behavior w:val="content"/>
        </w:behaviors>
        <w:guid w:val="{847F9061-E998-4534-844F-30D05B26F0DB}"/>
      </w:docPartPr>
      <w:docPartBody>
        <w:p w:rsidR="00000000" w:rsidRDefault="00157304">
          <w:pPr>
            <w:pStyle w:val="963041EC69B04D9DB3439E3D3F0F1021"/>
          </w:pPr>
          <w:r w:rsidRPr="00CB0055">
            <w:t>Hobbies</w:t>
          </w:r>
        </w:p>
      </w:docPartBody>
    </w:docPart>
    <w:docPart>
      <w:docPartPr>
        <w:name w:val="C11A8CA8C7B04E10BD36FD2ABD4E5847"/>
        <w:category>
          <w:name w:val="General"/>
          <w:gallery w:val="placeholder"/>
        </w:category>
        <w:types>
          <w:type w:val="bbPlcHdr"/>
        </w:types>
        <w:behaviors>
          <w:behavior w:val="content"/>
        </w:behaviors>
        <w:guid w:val="{4AA0C5DD-5185-491D-A455-BB4D48641811}"/>
      </w:docPartPr>
      <w:docPartBody>
        <w:p w:rsidR="00000000" w:rsidRDefault="00157304">
          <w:pPr>
            <w:pStyle w:val="C11A8CA8C7B04E10BD36FD2ABD4E5847"/>
          </w:pPr>
          <w:r w:rsidRPr="00036450">
            <w:t>EDUCATION</w:t>
          </w:r>
        </w:p>
      </w:docPartBody>
    </w:docPart>
    <w:docPart>
      <w:docPartPr>
        <w:name w:val="F92186A907FB42A2A809F868A1AC7C5C"/>
        <w:category>
          <w:name w:val="General"/>
          <w:gallery w:val="placeholder"/>
        </w:category>
        <w:types>
          <w:type w:val="bbPlcHdr"/>
        </w:types>
        <w:behaviors>
          <w:behavior w:val="content"/>
        </w:behaviors>
        <w:guid w:val="{E45692DA-017F-47DF-B45C-049B51BF4C17}"/>
      </w:docPartPr>
      <w:docPartBody>
        <w:p w:rsidR="00000000" w:rsidRDefault="00157304">
          <w:pPr>
            <w:pStyle w:val="F92186A907FB42A2A809F868A1AC7C5C"/>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061"/>
    <w:rsid w:val="00157304"/>
    <w:rsid w:val="00254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623AAB47544796B3FBBFB7AA99E4F2">
    <w:name w:val="E0623AAB47544796B3FBBFB7AA99E4F2"/>
  </w:style>
  <w:style w:type="paragraph" w:customStyle="1" w:styleId="883E7C4C72E94ACB8C67450C93DED2FC">
    <w:name w:val="883E7C4C72E94ACB8C67450C93DED2FC"/>
  </w:style>
  <w:style w:type="paragraph" w:customStyle="1" w:styleId="54C32B622F254E3EBBDCC47F6B8A9468">
    <w:name w:val="54C32B622F254E3EBBDCC47F6B8A9468"/>
  </w:style>
  <w:style w:type="paragraph" w:customStyle="1" w:styleId="B10464B92B7B49CE949CF456F91853A3">
    <w:name w:val="B10464B92B7B49CE949CF456F91853A3"/>
  </w:style>
  <w:style w:type="paragraph" w:customStyle="1" w:styleId="BA1EB7FC7FE049138C695B7E7C56330C">
    <w:name w:val="BA1EB7FC7FE049138C695B7E7C56330C"/>
  </w:style>
  <w:style w:type="paragraph" w:customStyle="1" w:styleId="55B7E7DC1211430CB699F0B6E21DDE48">
    <w:name w:val="55B7E7DC1211430CB699F0B6E21DDE48"/>
  </w:style>
  <w:style w:type="paragraph" w:customStyle="1" w:styleId="319605D4EF9B4299A95F25BC096B8CF5">
    <w:name w:val="319605D4EF9B4299A95F25BC096B8CF5"/>
  </w:style>
  <w:style w:type="paragraph" w:customStyle="1" w:styleId="6AC99144B7CA41A2BA57B4140FBFF2BA">
    <w:name w:val="6AC99144B7CA41A2BA57B4140FBFF2BA"/>
  </w:style>
  <w:style w:type="paragraph" w:customStyle="1" w:styleId="0B95718E191D45A3AC5C1A7496195F53">
    <w:name w:val="0B95718E191D45A3AC5C1A7496195F53"/>
  </w:style>
  <w:style w:type="paragraph" w:customStyle="1" w:styleId="4345F53DDCC1483A8143612125771D9E">
    <w:name w:val="4345F53DDCC1483A8143612125771D9E"/>
  </w:style>
  <w:style w:type="character" w:styleId="Hyperlink">
    <w:name w:val="Hyperlink"/>
    <w:basedOn w:val="DefaultParagraphFont"/>
    <w:uiPriority w:val="99"/>
    <w:unhideWhenUsed/>
    <w:rPr>
      <w:color w:val="C45911" w:themeColor="accent2" w:themeShade="BF"/>
      <w:u w:val="single"/>
    </w:rPr>
  </w:style>
  <w:style w:type="paragraph" w:customStyle="1" w:styleId="1D5DD78B503B42DD8383DB48C2120F7E">
    <w:name w:val="1D5DD78B503B42DD8383DB48C2120F7E"/>
  </w:style>
  <w:style w:type="paragraph" w:customStyle="1" w:styleId="963041EC69B04D9DB3439E3D3F0F1021">
    <w:name w:val="963041EC69B04D9DB3439E3D3F0F1021"/>
  </w:style>
  <w:style w:type="paragraph" w:customStyle="1" w:styleId="C581556812E3436D8D9D461BF9FBD465">
    <w:name w:val="C581556812E3436D8D9D461BF9FBD465"/>
  </w:style>
  <w:style w:type="paragraph" w:customStyle="1" w:styleId="BDBDC0E929694E21B13D16D1AC36501B">
    <w:name w:val="BDBDC0E929694E21B13D16D1AC36501B"/>
  </w:style>
  <w:style w:type="paragraph" w:customStyle="1" w:styleId="8110917947A74B6BBC10462846B79EAF">
    <w:name w:val="8110917947A74B6BBC10462846B79EAF"/>
  </w:style>
  <w:style w:type="paragraph" w:customStyle="1" w:styleId="D0ED82A6D94C42E6994A58DB5F28E89D">
    <w:name w:val="D0ED82A6D94C42E6994A58DB5F28E89D"/>
  </w:style>
  <w:style w:type="paragraph" w:customStyle="1" w:styleId="C11A8CA8C7B04E10BD36FD2ABD4E5847">
    <w:name w:val="C11A8CA8C7B04E10BD36FD2ABD4E5847"/>
  </w:style>
  <w:style w:type="paragraph" w:customStyle="1" w:styleId="4474ACFB1ACD4ED1867D23FDF73A7D13">
    <w:name w:val="4474ACFB1ACD4ED1867D23FDF73A7D13"/>
  </w:style>
  <w:style w:type="paragraph" w:customStyle="1" w:styleId="1072330F9C5A45879F0D8D3A399364D3">
    <w:name w:val="1072330F9C5A45879F0D8D3A399364D3"/>
  </w:style>
  <w:style w:type="paragraph" w:customStyle="1" w:styleId="27FE829283AB4B3BA84CC4C413584207">
    <w:name w:val="27FE829283AB4B3BA84CC4C413584207"/>
  </w:style>
  <w:style w:type="paragraph" w:customStyle="1" w:styleId="DFC79E98C0D8473D8518F8B99F8E5D0D">
    <w:name w:val="DFC79E98C0D8473D8518F8B99F8E5D0D"/>
  </w:style>
  <w:style w:type="paragraph" w:customStyle="1" w:styleId="EAC2BBACC55043FC92698443CB89BDEE">
    <w:name w:val="EAC2BBACC55043FC92698443CB89BDEE"/>
  </w:style>
  <w:style w:type="paragraph" w:customStyle="1" w:styleId="D7B9EE96E23B4C47A32633659FB0D1ED">
    <w:name w:val="D7B9EE96E23B4C47A32633659FB0D1ED"/>
  </w:style>
  <w:style w:type="paragraph" w:customStyle="1" w:styleId="E86EE5E4448942C892D979241460E918">
    <w:name w:val="E86EE5E4448942C892D979241460E918"/>
  </w:style>
  <w:style w:type="paragraph" w:customStyle="1" w:styleId="F92186A907FB42A2A809F868A1AC7C5C">
    <w:name w:val="F92186A907FB42A2A809F868A1AC7C5C"/>
  </w:style>
  <w:style w:type="paragraph" w:customStyle="1" w:styleId="A69B456B79CA47CDB1761F04AFEE180F">
    <w:name w:val="A69B456B79CA47CDB1761F04AFEE180F"/>
  </w:style>
  <w:style w:type="paragraph" w:customStyle="1" w:styleId="04B5D5513D934457A268F1F11D014C8B">
    <w:name w:val="04B5D5513D934457A268F1F11D014C8B"/>
  </w:style>
  <w:style w:type="paragraph" w:customStyle="1" w:styleId="691B28E341BC4275991FD5174165C5A5">
    <w:name w:val="691B28E341BC4275991FD5174165C5A5"/>
  </w:style>
  <w:style w:type="paragraph" w:customStyle="1" w:styleId="0B22BC1D92694B1DA933FA0ADEC8BA51">
    <w:name w:val="0B22BC1D92694B1DA933FA0ADEC8BA51"/>
  </w:style>
  <w:style w:type="paragraph" w:customStyle="1" w:styleId="BED332F0D4AC4E55A4F3CEEB93D88A28">
    <w:name w:val="BED332F0D4AC4E55A4F3CEEB93D88A28"/>
  </w:style>
  <w:style w:type="paragraph" w:customStyle="1" w:styleId="697A2B650EC54566BE63460B370FD151">
    <w:name w:val="697A2B650EC54566BE63460B370FD151"/>
  </w:style>
  <w:style w:type="paragraph" w:customStyle="1" w:styleId="4BCD2A6618D944F197B4877021B420C3">
    <w:name w:val="4BCD2A6618D944F197B4877021B420C3"/>
  </w:style>
  <w:style w:type="paragraph" w:customStyle="1" w:styleId="3F1590C8230944F183E095EB5C346459">
    <w:name w:val="3F1590C8230944F183E095EB5C346459"/>
  </w:style>
  <w:style w:type="paragraph" w:customStyle="1" w:styleId="7149AB25D75B436FA5F51362A905800F">
    <w:name w:val="7149AB25D75B436FA5F51362A905800F"/>
  </w:style>
  <w:style w:type="paragraph" w:customStyle="1" w:styleId="9A0E681F282F45B7AF8E726726190E1A">
    <w:name w:val="9A0E681F282F45B7AF8E726726190E1A"/>
  </w:style>
  <w:style w:type="paragraph" w:customStyle="1" w:styleId="DB112B2BD83D4028859991384AC77A9C">
    <w:name w:val="DB112B2BD83D4028859991384AC77A9C"/>
  </w:style>
  <w:style w:type="paragraph" w:customStyle="1" w:styleId="B7098335E248445DB108C6A2DB660889">
    <w:name w:val="B7098335E248445DB108C6A2DB660889"/>
  </w:style>
  <w:style w:type="paragraph" w:customStyle="1" w:styleId="4786F66D6A4E49B09A9969FE1923BEC7">
    <w:name w:val="4786F66D6A4E49B09A9969FE1923BEC7"/>
  </w:style>
  <w:style w:type="paragraph" w:customStyle="1" w:styleId="78309A21B6DD485180EA655E3A291E77">
    <w:name w:val="78309A21B6DD485180EA655E3A291E77"/>
  </w:style>
  <w:style w:type="paragraph" w:customStyle="1" w:styleId="5980511CCE2B4B55A0F092648BF279EF">
    <w:name w:val="5980511CCE2B4B55A0F092648BF279EF"/>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DD668E2304554C459D0422E9E7000405">
    <w:name w:val="DD668E2304554C459D0422E9E7000405"/>
  </w:style>
  <w:style w:type="paragraph" w:customStyle="1" w:styleId="2E44D950B6C243F59033EA0A4DE17FD3">
    <w:name w:val="2E44D950B6C243F59033EA0A4DE17FD3"/>
    <w:rsid w:val="002540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2019-10-02T23:09:00Z</dcterms:created>
  <dcterms:modified xsi:type="dcterms:W3CDTF">2019-10-03T00:16:00Z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