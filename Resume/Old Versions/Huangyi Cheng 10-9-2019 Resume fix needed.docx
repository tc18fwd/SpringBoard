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93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0F1BF5E" w14:textId="77777777" w:rsidTr="00BA4591">
        <w:trPr>
          <w:trHeight w:val="4410"/>
        </w:trPr>
        <w:tc>
          <w:tcPr>
            <w:tcW w:w="3600" w:type="dxa"/>
            <w:vAlign w:val="bottom"/>
          </w:tcPr>
          <w:p w14:paraId="1654BC50" w14:textId="77777777" w:rsidR="001B2ABD" w:rsidRDefault="001B2ABD" w:rsidP="00BA459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2DEEA6" wp14:editId="00292D3A">
                      <wp:extent cx="2122805" cy="2276475"/>
                      <wp:effectExtent l="19050" t="19050" r="2984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2764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F781E6" id="Oval 2" o:spid="_x0000_s1026" alt="Title: Professional Headshot of Man" style="width:167.1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dpbmRvd3MgUGhvdG8gRWRpdG9yIDEwLjAuMTAwMTEuMTYzODQA&#10;V2luZG93cyBQaG90byBFZGl0b3IgMTAuMC4xMDAxMS4xNjM4NAAyMDE4OjEyOjE3IDEzOjQxOjE3&#10;AAAIkAAABwAAAAQwMjIwkAMAAgAAABQAABE0kAQAAgAAABQAABFIkoYABwAAAjQAABFckpEAAgAA&#10;AAM4MgAAkpIAAgAAAAM4MgAAoAEAAwAAAAEAAQAA6hwABwAACAwAAAko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xOC0xMi0xN1QxMzo0MDoyMy44MjM8L3ht&#10;cDpDcmVhdGVEYXRl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Dw/eHBhY2tldCBlbmQ9J3cnPz7/2wBDAAMC&#10;AgMCAgMDAwMEAwMEBQgFBQQEBQoHBwYIDAoMDAsKCwsNDhIQDQ4RDgsLEBYQERMUFRUVDA8XGBYU&#10;GBIUFRT/2wBDAQMEBAUEBQkFBQkUDQsNFBQUFBQUFBQUFBQUFBQUFBQUFBQUFBQUFBQUFBQUFBQU&#10;FBQUFBQUFBQUFBQUFBQUFBT/wAARCAW4BP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BC91018" w14:textId="77777777" w:rsidR="001B2ABD" w:rsidRDefault="001B2ABD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B7B4A0C" w14:textId="2445FA65" w:rsidR="00413CAE" w:rsidRPr="00413CAE" w:rsidRDefault="00656736" w:rsidP="00BA4591">
            <w:pPr>
              <w:pStyle w:val="Title"/>
            </w:pPr>
            <w:r>
              <w:t>TOM</w:t>
            </w:r>
            <w:r w:rsidR="00413CAE">
              <w:t xml:space="preserve"> Cheng</w:t>
            </w:r>
          </w:p>
          <w:p w14:paraId="43D4ACB0" w14:textId="0A8BC285" w:rsidR="001B2ABD" w:rsidRPr="000D6CD5" w:rsidRDefault="002D46BF" w:rsidP="00BA4591">
            <w:pPr>
              <w:pStyle w:val="Subtitle"/>
              <w:rPr>
                <w:color w:val="FF0000"/>
              </w:rPr>
            </w:pPr>
            <w:r w:rsidRPr="000D6CD5">
              <w:rPr>
                <w:spacing w:val="223"/>
                <w:w w:val="65"/>
              </w:rPr>
              <w:t>Vetera</w:t>
            </w:r>
            <w:r w:rsidRPr="000D6CD5">
              <w:rPr>
                <w:spacing w:val="5"/>
                <w:w w:val="65"/>
              </w:rPr>
              <w:t>n</w:t>
            </w:r>
            <w:r w:rsidR="000D6CD5">
              <w:rPr>
                <w:spacing w:val="0"/>
                <w:w w:val="100"/>
              </w:rPr>
              <w:t xml:space="preserve"> of United States Army </w:t>
            </w:r>
            <w:r w:rsidR="000D6CD5" w:rsidRPr="000D6CD5">
              <w:rPr>
                <w:color w:val="FF0000"/>
                <w:spacing w:val="0"/>
                <w:w w:val="100"/>
              </w:rPr>
              <w:t>insert rank</w:t>
            </w:r>
          </w:p>
        </w:tc>
      </w:tr>
      <w:tr w:rsidR="001B2ABD" w14:paraId="506FD4E9" w14:textId="77777777" w:rsidTr="00BA4591">
        <w:tc>
          <w:tcPr>
            <w:tcW w:w="3600" w:type="dxa"/>
          </w:tcPr>
          <w:p w14:paraId="65475469" w14:textId="77777777" w:rsidR="001B2ABD" w:rsidRDefault="00334FBA" w:rsidP="00BA4591">
            <w:pPr>
              <w:pStyle w:val="Heading3"/>
            </w:pPr>
            <w:r>
              <w:t>profile</w:t>
            </w:r>
          </w:p>
          <w:p w14:paraId="7C7E231F" w14:textId="38A58886" w:rsidR="00036450" w:rsidRDefault="007D0F93" w:rsidP="00BA4591">
            <w:r>
              <w:t xml:space="preserve">I am </w:t>
            </w:r>
            <w:r w:rsidR="00334FBA">
              <w:t xml:space="preserve">an independent individual who believes in work smart and work hard. I work smart by finding the most efficient way to do things right, and I work hard by having a strong will and commit for excellence; there’s no shortcut for </w:t>
            </w:r>
            <w:r w:rsidR="00656736">
              <w:t>perfection but</w:t>
            </w:r>
            <w:r w:rsidR="00334FBA">
              <w:t xml:space="preserve"> work harder will definitely help.</w:t>
            </w:r>
          </w:p>
          <w:p w14:paraId="0E165A72" w14:textId="77777777" w:rsidR="00036450" w:rsidRDefault="00036450" w:rsidP="00BA4591"/>
          <w:sdt>
            <w:sdtPr>
              <w:id w:val="-1954003311"/>
              <w:placeholder>
                <w:docPart w:val="BA1EB7FC7FE049138C695B7E7C56330C"/>
              </w:placeholder>
              <w:temporary/>
              <w:showingPlcHdr/>
              <w15:appearance w15:val="hidden"/>
            </w:sdtPr>
            <w:sdtEndPr/>
            <w:sdtContent>
              <w:p w14:paraId="0A987666" w14:textId="77777777" w:rsidR="00036450" w:rsidRPr="00CB0055" w:rsidRDefault="00CB0055" w:rsidP="00BA459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5B7E7DC1211430CB699F0B6E21DDE48"/>
              </w:placeholder>
              <w:temporary/>
              <w:showingPlcHdr/>
              <w15:appearance w15:val="hidden"/>
            </w:sdtPr>
            <w:sdtEndPr/>
            <w:sdtContent>
              <w:p w14:paraId="1602D643" w14:textId="77777777" w:rsidR="004D3011" w:rsidRDefault="004D3011" w:rsidP="00BA4591">
                <w:r w:rsidRPr="004D3011">
                  <w:t>PHONE:</w:t>
                </w:r>
              </w:p>
            </w:sdtContent>
          </w:sdt>
          <w:p w14:paraId="05E28C74" w14:textId="77777777" w:rsidR="004D3011" w:rsidRDefault="007D0F93" w:rsidP="00BA4591">
            <w:r>
              <w:t>650-240-6147</w:t>
            </w:r>
          </w:p>
          <w:p w14:paraId="5F32F5E3" w14:textId="77777777" w:rsidR="004D3011" w:rsidRPr="004D3011" w:rsidRDefault="004D3011" w:rsidP="00BA4591"/>
          <w:sdt>
            <w:sdtPr>
              <w:id w:val="-240260293"/>
              <w:placeholder>
                <w:docPart w:val="4345F53DDCC1483A8143612125771D9E"/>
              </w:placeholder>
              <w:temporary/>
              <w:showingPlcHdr/>
              <w15:appearance w15:val="hidden"/>
            </w:sdtPr>
            <w:sdtEndPr/>
            <w:sdtContent>
              <w:p w14:paraId="410FE4B3" w14:textId="77777777" w:rsidR="004D3011" w:rsidRDefault="004D3011" w:rsidP="00BA4591">
                <w:r w:rsidRPr="004D3011">
                  <w:t>EMAIL:</w:t>
                </w:r>
              </w:p>
            </w:sdtContent>
          </w:sdt>
          <w:p w14:paraId="19C57BB3" w14:textId="77777777" w:rsidR="00036450" w:rsidRPr="00E4381A" w:rsidRDefault="00F12FE3" w:rsidP="00BA4591">
            <w:pPr>
              <w:rPr>
                <w:rStyle w:val="Hyperlink"/>
              </w:rPr>
            </w:pPr>
            <w:r>
              <w:t>TC18FWD@gmail.com</w:t>
            </w:r>
          </w:p>
          <w:sdt>
            <w:sdtPr>
              <w:id w:val="-1444214663"/>
              <w:placeholder>
                <w:docPart w:val="963041EC69B04D9DB3439E3D3F0F1021"/>
              </w:placeholder>
              <w:temporary/>
              <w:showingPlcHdr/>
              <w15:appearance w15:val="hidden"/>
            </w:sdtPr>
            <w:sdtEndPr/>
            <w:sdtContent>
              <w:p w14:paraId="48273F3E" w14:textId="77777777" w:rsidR="004D3011" w:rsidRPr="00CB0055" w:rsidRDefault="00CB0055" w:rsidP="00BA459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4B216BA" w14:textId="77777777" w:rsidR="004D3011" w:rsidRDefault="007D0F93" w:rsidP="00BA4591">
            <w:r>
              <w:t>Badminton</w:t>
            </w:r>
          </w:p>
          <w:p w14:paraId="5F1E91F2" w14:textId="77777777" w:rsidR="004D3011" w:rsidRDefault="007D0F93" w:rsidP="00BA4591">
            <w:r>
              <w:t>Board</w:t>
            </w:r>
            <w:r w:rsidR="00334FBA">
              <w:t xml:space="preserve"> Games</w:t>
            </w:r>
          </w:p>
          <w:p w14:paraId="32D1C97B" w14:textId="77777777" w:rsidR="004D3011" w:rsidRDefault="00334FBA" w:rsidP="00BA4591">
            <w:r>
              <w:t>Cooking</w:t>
            </w:r>
          </w:p>
          <w:p w14:paraId="352B41FC" w14:textId="77777777" w:rsidR="004D3011" w:rsidRDefault="00334FBA" w:rsidP="00BA4591">
            <w:r>
              <w:t>Video Games</w:t>
            </w:r>
          </w:p>
          <w:p w14:paraId="578F3344" w14:textId="77777777" w:rsidR="00BA4591" w:rsidRDefault="00BA4591" w:rsidP="00BA4591"/>
          <w:p w14:paraId="2BAEA5ED" w14:textId="77777777" w:rsidR="00BA4591" w:rsidRDefault="00BA4591" w:rsidP="00BA4591">
            <w:pPr>
              <w:pStyle w:val="Heading3"/>
              <w:rPr>
                <w:rFonts w:cs="Times New Roman"/>
                <w:b w:val="0"/>
                <w:bCs/>
              </w:rPr>
            </w:pPr>
            <w:r>
              <w:t>Skills</w:t>
            </w:r>
          </w:p>
          <w:p w14:paraId="66202FFD" w14:textId="77777777" w:rsidR="00BA4591" w:rsidRDefault="00BA4591" w:rsidP="00BA4591">
            <w:pPr>
              <w:pStyle w:val="ListParagraph"/>
              <w:numPr>
                <w:ilvl w:val="0"/>
                <w:numId w:val="5"/>
              </w:numPr>
            </w:pPr>
            <w:r>
              <w:t>Proficient in Windows, MS Word, MS Excel, MS Power Point</w:t>
            </w:r>
          </w:p>
          <w:p w14:paraId="7BDDF445" w14:textId="77777777" w:rsidR="00BA4591" w:rsidRDefault="00BA4591" w:rsidP="00BA4591">
            <w:pPr>
              <w:pStyle w:val="ListParagraph"/>
              <w:numPr>
                <w:ilvl w:val="0"/>
                <w:numId w:val="5"/>
              </w:numPr>
            </w:pPr>
            <w:r>
              <w:t>Typing up to 80 words per minute, and 10-key skill</w:t>
            </w:r>
          </w:p>
          <w:p w14:paraId="0CF0E279" w14:textId="77777777" w:rsidR="00BA4591" w:rsidRDefault="00BA4591" w:rsidP="00BA4591">
            <w:pPr>
              <w:pStyle w:val="ListParagraph"/>
              <w:numPr>
                <w:ilvl w:val="0"/>
                <w:numId w:val="5"/>
              </w:numPr>
            </w:pPr>
            <w:r>
              <w:t>Bilingual – Proficient in English and Chinese-Mandarin</w:t>
            </w:r>
          </w:p>
          <w:p w14:paraId="102CE28C" w14:textId="77777777" w:rsidR="00BA4591" w:rsidRPr="004D3011" w:rsidRDefault="00BA4591" w:rsidP="00BA4591">
            <w:pPr>
              <w:pStyle w:val="ListParagraph"/>
              <w:numPr>
                <w:ilvl w:val="0"/>
                <w:numId w:val="5"/>
              </w:numPr>
            </w:pPr>
            <w:r>
              <w:t>Basic Plumbing and Handyman Skills</w:t>
            </w:r>
          </w:p>
        </w:tc>
        <w:tc>
          <w:tcPr>
            <w:tcW w:w="720" w:type="dxa"/>
          </w:tcPr>
          <w:p w14:paraId="24FBDD3E" w14:textId="77777777" w:rsidR="001B2ABD" w:rsidRDefault="001B2ABD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D6358D4" w14:textId="2CA68821" w:rsidR="001B2ABD" w:rsidRPr="000D6CD5" w:rsidRDefault="000D6CD5" w:rsidP="00BA4591">
            <w:pPr>
              <w:pStyle w:val="Heading2"/>
              <w:rPr>
                <w:color w:val="FF0000"/>
              </w:rPr>
            </w:pPr>
            <w:r>
              <w:t xml:space="preserve">EDUCATION </w:t>
            </w:r>
            <w:r>
              <w:rPr>
                <w:color w:val="FF0000"/>
              </w:rPr>
              <w:t>Move this section to the end</w:t>
            </w:r>
          </w:p>
          <w:p w14:paraId="1753BDE5" w14:textId="03DAEB7E" w:rsidR="00036450" w:rsidRPr="00036450" w:rsidRDefault="00F12FE3" w:rsidP="00BA4591">
            <w:pPr>
              <w:pStyle w:val="Heading4"/>
            </w:pPr>
            <w:r>
              <w:t>San Jose State University</w:t>
            </w:r>
          </w:p>
          <w:p w14:paraId="1E882EDC" w14:textId="527E5E90" w:rsidR="004D3011" w:rsidRDefault="00656736" w:rsidP="00BA4591">
            <w:r>
              <w:t>BA</w:t>
            </w:r>
            <w:r w:rsidR="00F12FE3">
              <w:t xml:space="preserve"> in Psychology</w:t>
            </w:r>
          </w:p>
          <w:p w14:paraId="3A657E67" w14:textId="3ED9BACF" w:rsidR="00656736" w:rsidRPr="00B359E4" w:rsidRDefault="00656736" w:rsidP="00656736">
            <w:pPr>
              <w:pStyle w:val="Date"/>
            </w:pPr>
            <w:r>
              <w:t>Septembe</w:t>
            </w:r>
            <w:r w:rsidR="00724AF3">
              <w:t>r</w:t>
            </w:r>
            <w:r>
              <w:t xml:space="preserve"> 2013</w:t>
            </w:r>
          </w:p>
          <w:p w14:paraId="697A7F85" w14:textId="77777777" w:rsidR="00036450" w:rsidRDefault="00036450" w:rsidP="00BA4591"/>
          <w:sdt>
            <w:sdtPr>
              <w:id w:val="1001553383"/>
              <w:placeholder>
                <w:docPart w:val="F92186A907FB42A2A809F868A1AC7C5C"/>
              </w:placeholder>
              <w:temporary/>
              <w:showingPlcHdr/>
              <w15:appearance w15:val="hidden"/>
            </w:sdtPr>
            <w:sdtEndPr/>
            <w:sdtContent>
              <w:p w14:paraId="47443D8F" w14:textId="77777777" w:rsidR="00036450" w:rsidRDefault="00036450" w:rsidP="00BA4591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FFA5F1C" w14:textId="77777777" w:rsidR="00036450" w:rsidRDefault="00F12FE3" w:rsidP="00BA4591">
            <w:pPr>
              <w:pStyle w:val="Heading4"/>
              <w:rPr>
                <w:bCs/>
              </w:rPr>
            </w:pPr>
            <w:r>
              <w:t>Legacy Lands, LLC</w:t>
            </w:r>
            <w:r w:rsidR="00036450">
              <w:t xml:space="preserve"> </w:t>
            </w:r>
            <w:r w:rsidR="00036450" w:rsidRPr="00036450">
              <w:t xml:space="preserve"> </w:t>
            </w:r>
            <w:r w:rsidRPr="009D4F1C">
              <w:rPr>
                <w:i/>
                <w:iCs/>
              </w:rPr>
              <w:t>Handyman</w:t>
            </w:r>
          </w:p>
          <w:p w14:paraId="631F6593" w14:textId="30584435" w:rsidR="00036450" w:rsidRPr="00036450" w:rsidRDefault="00656736" w:rsidP="00BA4591">
            <w:pPr>
              <w:pStyle w:val="Date"/>
            </w:pPr>
            <w:r>
              <w:t xml:space="preserve">May </w:t>
            </w:r>
            <w:r w:rsidR="00F12FE3">
              <w:t>201</w:t>
            </w:r>
            <w:r w:rsidR="005B5062">
              <w:t>6</w:t>
            </w:r>
            <w:r>
              <w:t xml:space="preserve"> </w:t>
            </w:r>
            <w:r w:rsidR="00036450" w:rsidRPr="00036450">
              <w:t>–</w:t>
            </w:r>
            <w:r>
              <w:t xml:space="preserve"> </w:t>
            </w:r>
            <w:r w:rsidR="00F12FE3">
              <w:t>Current (Per Diem)</w:t>
            </w:r>
          </w:p>
          <w:p w14:paraId="4EE19A34" w14:textId="5328FA92" w:rsidR="005B5062" w:rsidRDefault="00656736" w:rsidP="00BA4591">
            <w:pPr>
              <w:pStyle w:val="ListParagraph"/>
              <w:numPr>
                <w:ilvl w:val="0"/>
                <w:numId w:val="6"/>
              </w:numPr>
            </w:pPr>
            <w:r>
              <w:t>Renovate single family homes in the Bay Area and Sacramento County</w:t>
            </w:r>
            <w:r w:rsidR="00F12FE3">
              <w:t xml:space="preserve"> for rent</w:t>
            </w:r>
            <w:r>
              <w:t xml:space="preserve"> and </w:t>
            </w:r>
            <w:r w:rsidR="00F12FE3">
              <w:t>sale</w:t>
            </w:r>
            <w:r>
              <w:t>.</w:t>
            </w:r>
          </w:p>
          <w:p w14:paraId="6F386B20" w14:textId="5AED0D6D" w:rsidR="005B5062" w:rsidRDefault="00656736" w:rsidP="00BA4591">
            <w:pPr>
              <w:pStyle w:val="ListParagraph"/>
              <w:numPr>
                <w:ilvl w:val="0"/>
                <w:numId w:val="6"/>
              </w:numPr>
            </w:pPr>
            <w:r>
              <w:t>Maintain and repair general p</w:t>
            </w:r>
            <w:r w:rsidR="00F12FE3">
              <w:t>lumbing</w:t>
            </w:r>
            <w:r>
              <w:t xml:space="preserve"> throughout homes and commercial properties.</w:t>
            </w:r>
          </w:p>
          <w:p w14:paraId="3AAFE057" w14:textId="77777777" w:rsidR="00656736" w:rsidRDefault="00656736" w:rsidP="00BA4591">
            <w:pPr>
              <w:pStyle w:val="ListParagraph"/>
              <w:numPr>
                <w:ilvl w:val="0"/>
                <w:numId w:val="6"/>
              </w:numPr>
            </w:pPr>
            <w:r>
              <w:t>Complete work orders timely and efficiently</w:t>
            </w:r>
          </w:p>
          <w:p w14:paraId="1C5C5B26" w14:textId="77777777" w:rsidR="00656736" w:rsidRDefault="00656736" w:rsidP="00BA4591">
            <w:pPr>
              <w:pStyle w:val="ListParagraph"/>
              <w:numPr>
                <w:ilvl w:val="0"/>
                <w:numId w:val="6"/>
              </w:numPr>
            </w:pPr>
            <w:r>
              <w:t>Direct communication to landlord, property manager, and tenants.</w:t>
            </w:r>
          </w:p>
          <w:p w14:paraId="51251E87" w14:textId="5D713437" w:rsidR="00F12FE3" w:rsidRDefault="00656736" w:rsidP="00BA4591">
            <w:pPr>
              <w:pStyle w:val="ListParagraph"/>
              <w:numPr>
                <w:ilvl w:val="0"/>
                <w:numId w:val="6"/>
              </w:numPr>
            </w:pPr>
            <w:r>
              <w:t>General handy man experience</w:t>
            </w:r>
            <w:r w:rsidR="00F12FE3">
              <w:t>: replace ceiling lights/chandeliers, patching and painting walls, tiling kitchen and bathroom floors.</w:t>
            </w:r>
          </w:p>
          <w:p w14:paraId="18110A19" w14:textId="77777777" w:rsidR="004D3011" w:rsidRDefault="004D3011" w:rsidP="00BA4591"/>
          <w:p w14:paraId="60BD1E86" w14:textId="16C061B6" w:rsidR="004D3011" w:rsidRPr="004D3011" w:rsidRDefault="00F12FE3" w:rsidP="00BA4591">
            <w:pPr>
              <w:pStyle w:val="Heading4"/>
              <w:rPr>
                <w:bCs/>
              </w:rPr>
            </w:pPr>
            <w:r>
              <w:t>Super Cue Cafe</w:t>
            </w:r>
            <w:r w:rsidR="004D3011" w:rsidRPr="004D3011">
              <w:t xml:space="preserve">  </w:t>
            </w:r>
            <w:r w:rsidRPr="009D4F1C">
              <w:rPr>
                <w:i/>
                <w:iCs/>
              </w:rPr>
              <w:t>Corporate Manger/Co-Owner</w:t>
            </w:r>
          </w:p>
          <w:p w14:paraId="5248D26C" w14:textId="41734CDA" w:rsidR="004D3011" w:rsidRPr="004D3011" w:rsidRDefault="00656736" w:rsidP="00BA4591">
            <w:pPr>
              <w:pStyle w:val="Date"/>
            </w:pPr>
            <w:r>
              <w:rPr>
                <w:color w:val="FF0000"/>
              </w:rPr>
              <w:t xml:space="preserve">Month </w:t>
            </w:r>
            <w:r w:rsidR="00F12FE3">
              <w:t>20</w:t>
            </w:r>
            <w:r w:rsidR="00B247DC">
              <w:t>13</w:t>
            </w:r>
            <w:r>
              <w:t xml:space="preserve"> </w:t>
            </w:r>
            <w:r w:rsidR="004D3011" w:rsidRPr="004D3011">
              <w:t>–</w:t>
            </w:r>
            <w:r>
              <w:t xml:space="preserve"> </w:t>
            </w:r>
            <w:r w:rsidRPr="00656736">
              <w:rPr>
                <w:color w:val="FF0000"/>
              </w:rPr>
              <w:t>Month</w:t>
            </w:r>
            <w:r>
              <w:t xml:space="preserve"> </w:t>
            </w:r>
            <w:r w:rsidR="00F12FE3">
              <w:t>2018</w:t>
            </w:r>
          </w:p>
          <w:p w14:paraId="0C89C819" w14:textId="101BA9BA" w:rsidR="005B5062" w:rsidRDefault="00656736" w:rsidP="001C3463">
            <w:pPr>
              <w:pStyle w:val="ListParagraph"/>
              <w:numPr>
                <w:ilvl w:val="0"/>
                <w:numId w:val="7"/>
              </w:numPr>
            </w:pPr>
            <w:r>
              <w:t>Opened</w:t>
            </w:r>
            <w:r w:rsidR="00F12FE3">
              <w:t xml:space="preserve"> 5 store locations</w:t>
            </w:r>
            <w:r w:rsidR="001C3463">
              <w:t xml:space="preserve">, by having </w:t>
            </w:r>
            <w:r w:rsidR="005B5062">
              <w:t>I</w:t>
            </w:r>
            <w:r w:rsidR="00F12FE3">
              <w:t>nterview</w:t>
            </w:r>
            <w:r w:rsidR="005B5062">
              <w:t>ed</w:t>
            </w:r>
            <w:r w:rsidR="00F12FE3">
              <w:t>, hir</w:t>
            </w:r>
            <w:r w:rsidR="005B5062">
              <w:t>ed</w:t>
            </w:r>
            <w:r w:rsidR="00F12FE3">
              <w:t>, and train</w:t>
            </w:r>
            <w:r w:rsidR="005B5062">
              <w:t>ed</w:t>
            </w:r>
            <w:r w:rsidR="00F12FE3">
              <w:t xml:space="preserve"> </w:t>
            </w:r>
            <w:r w:rsidR="005B5062">
              <w:t xml:space="preserve">all starting </w:t>
            </w:r>
            <w:r w:rsidR="00F12FE3">
              <w:t>staff members</w:t>
            </w:r>
            <w:r w:rsidR="005B5062">
              <w:t xml:space="preserve"> to open the stores</w:t>
            </w:r>
            <w:r w:rsidR="001C3463">
              <w:t>; designed the lay out of the store for proper traffic flow of customers, staff, and air; supported the store until the store manager is ready to take over</w:t>
            </w:r>
          </w:p>
          <w:p w14:paraId="452D7201" w14:textId="77777777" w:rsidR="005B5062" w:rsidRDefault="00413CAE" w:rsidP="005B5062">
            <w:pPr>
              <w:pStyle w:val="ListParagraph"/>
              <w:numPr>
                <w:ilvl w:val="0"/>
                <w:numId w:val="7"/>
              </w:numPr>
            </w:pPr>
            <w:r>
              <w:t>Managed three co-owned store locations</w:t>
            </w:r>
          </w:p>
          <w:p w14:paraId="0B8F0C5F" w14:textId="29832228" w:rsidR="005B5062" w:rsidRDefault="00656736" w:rsidP="005B5062">
            <w:pPr>
              <w:pStyle w:val="ListParagraph"/>
              <w:numPr>
                <w:ilvl w:val="0"/>
                <w:numId w:val="7"/>
              </w:numPr>
            </w:pPr>
            <w:r>
              <w:t>Created and implanted policies</w:t>
            </w:r>
            <w:r w:rsidR="009D4F1C">
              <w:t>, SOP</w:t>
            </w:r>
            <w:r>
              <w:t xml:space="preserve">, and documentations </w:t>
            </w:r>
            <w:r w:rsidR="009D4F1C">
              <w:t>for corporate</w:t>
            </w:r>
            <w:r>
              <w:t xml:space="preserve"> office to ensure compliance and operation efficiency</w:t>
            </w:r>
          </w:p>
          <w:p w14:paraId="0AE829D4" w14:textId="020AE2F8" w:rsidR="005B5062" w:rsidRDefault="009D4F1C" w:rsidP="005B5062">
            <w:pPr>
              <w:pStyle w:val="ListParagraph"/>
              <w:numPr>
                <w:ilvl w:val="0"/>
                <w:numId w:val="7"/>
              </w:numPr>
            </w:pPr>
            <w:r>
              <w:t>Analyzed revenue</w:t>
            </w:r>
            <w:r w:rsidR="00656736">
              <w:t xml:space="preserve"> and reduced cost</w:t>
            </w:r>
            <w:r>
              <w:t xml:space="preserve"> </w:t>
            </w:r>
            <w:r w:rsidR="00656736">
              <w:t xml:space="preserve">by </w:t>
            </w:r>
            <w:r w:rsidR="00656736">
              <w:rPr>
                <w:color w:val="FF0000"/>
              </w:rPr>
              <w:t># percent year over year</w:t>
            </w:r>
          </w:p>
          <w:p w14:paraId="7D7AF535" w14:textId="77777777" w:rsidR="005B5062" w:rsidRDefault="009D4F1C" w:rsidP="005B5062">
            <w:pPr>
              <w:pStyle w:val="ListParagraph"/>
              <w:numPr>
                <w:ilvl w:val="0"/>
                <w:numId w:val="7"/>
              </w:numPr>
            </w:pPr>
            <w:r>
              <w:t xml:space="preserve">Analyzed </w:t>
            </w:r>
            <w:r w:rsidR="005B5062">
              <w:t xml:space="preserve">each </w:t>
            </w:r>
            <w:r>
              <w:t>store</w:t>
            </w:r>
            <w:r w:rsidR="005B5062">
              <w:t>’</w:t>
            </w:r>
            <w:r>
              <w:t>s revenue by items to decide which items to keep/replace/refine</w:t>
            </w:r>
          </w:p>
          <w:p w14:paraId="795D44EA" w14:textId="0EE1B8E5" w:rsidR="001C3463" w:rsidRDefault="00656736" w:rsidP="001C3463">
            <w:pPr>
              <w:pStyle w:val="ListParagraph"/>
              <w:numPr>
                <w:ilvl w:val="0"/>
                <w:numId w:val="7"/>
              </w:numPr>
            </w:pPr>
            <w:r>
              <w:t xml:space="preserve">Collaborate with vendors and suppliers to innovative </w:t>
            </w:r>
            <w:r w:rsidR="00724AF3">
              <w:t>seasonal items and gain consumer loyalties.</w:t>
            </w:r>
          </w:p>
          <w:p w14:paraId="4DCF8664" w14:textId="3CF515A5" w:rsidR="005B5062" w:rsidRDefault="00724AF3" w:rsidP="005B5062">
            <w:pPr>
              <w:pStyle w:val="ListParagraph"/>
              <w:numPr>
                <w:ilvl w:val="0"/>
                <w:numId w:val="7"/>
              </w:numPr>
            </w:pPr>
            <w:r>
              <w:t>Managed all</w:t>
            </w:r>
            <w:r w:rsidR="009D4F1C">
              <w:t xml:space="preserve"> invento</w:t>
            </w:r>
            <w:r>
              <w:t>ry, orders, and supply chains.</w:t>
            </w:r>
          </w:p>
          <w:p w14:paraId="6C5235BC" w14:textId="7E1F41C3" w:rsidR="005B5062" w:rsidRDefault="00724AF3" w:rsidP="005B5062">
            <w:pPr>
              <w:pStyle w:val="ListParagraph"/>
              <w:numPr>
                <w:ilvl w:val="0"/>
                <w:numId w:val="7"/>
              </w:numPr>
            </w:pPr>
            <w:r>
              <w:t>Maintained and repaired equipment as needed</w:t>
            </w:r>
            <w:r w:rsidR="009D4F1C">
              <w:t xml:space="preserve"> </w:t>
            </w:r>
          </w:p>
          <w:p w14:paraId="066F9824" w14:textId="77777777" w:rsidR="005B5062" w:rsidRDefault="00413CAE" w:rsidP="005B5062">
            <w:pPr>
              <w:pStyle w:val="ListParagraph"/>
              <w:numPr>
                <w:ilvl w:val="0"/>
                <w:numId w:val="7"/>
              </w:numPr>
            </w:pPr>
            <w:r>
              <w:t>Verified all member’s work hours to properly allocate tips, and ensure members are properly paid</w:t>
            </w:r>
          </w:p>
          <w:p w14:paraId="61AEC37F" w14:textId="3B74B39D" w:rsidR="005B5062" w:rsidRDefault="00724AF3" w:rsidP="005B5062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Responsible for all</w:t>
            </w:r>
            <w:r w:rsidR="007D0F93">
              <w:t xml:space="preserve"> cash </w:t>
            </w:r>
            <w:r>
              <w:t xml:space="preserve">tenured </w:t>
            </w:r>
            <w:r w:rsidR="007D0F93">
              <w:t>and deposits</w:t>
            </w:r>
          </w:p>
          <w:p w14:paraId="1A8426B9" w14:textId="3D8F55C2" w:rsidR="00A01F51" w:rsidRDefault="00724AF3" w:rsidP="00A01F51">
            <w:pPr>
              <w:pStyle w:val="ListParagraph"/>
              <w:numPr>
                <w:ilvl w:val="0"/>
                <w:numId w:val="7"/>
              </w:numPr>
            </w:pPr>
            <w:r>
              <w:t>Increased corporate profit margin by 20% YOY</w:t>
            </w:r>
          </w:p>
          <w:p w14:paraId="037A3E1E" w14:textId="77777777" w:rsidR="00A01F51" w:rsidRDefault="00A01F51" w:rsidP="00A01F51">
            <w:pPr>
              <w:pStyle w:val="ListParagraph"/>
            </w:pPr>
          </w:p>
          <w:p w14:paraId="619D146E" w14:textId="47DE4475" w:rsidR="00B247DC" w:rsidRPr="004D3011" w:rsidRDefault="001C3463" w:rsidP="00B247DC">
            <w:pPr>
              <w:pStyle w:val="Heading4"/>
              <w:rPr>
                <w:bCs/>
              </w:rPr>
            </w:pPr>
            <w:proofErr w:type="spellStart"/>
            <w:r>
              <w:t>Ocha</w:t>
            </w:r>
            <w:proofErr w:type="spellEnd"/>
            <w:r>
              <w:t xml:space="preserve"> Tea Café </w:t>
            </w:r>
            <w:r w:rsidR="00B247DC" w:rsidRPr="004D3011">
              <w:t xml:space="preserve"> </w:t>
            </w:r>
            <w:r>
              <w:rPr>
                <w:i/>
                <w:iCs/>
              </w:rPr>
              <w:t>Store Manager</w:t>
            </w:r>
          </w:p>
          <w:p w14:paraId="6225A5DD" w14:textId="73516A9A" w:rsidR="00B247DC" w:rsidRPr="004D3011" w:rsidRDefault="00B247DC" w:rsidP="00B247DC">
            <w:pPr>
              <w:pStyle w:val="Date"/>
            </w:pPr>
            <w:r>
              <w:t>200</w:t>
            </w:r>
            <w:r w:rsidR="001C3463">
              <w:t>8</w:t>
            </w:r>
            <w:r w:rsidRPr="004D3011">
              <w:t>–</w:t>
            </w:r>
            <w:r>
              <w:t>20</w:t>
            </w:r>
            <w:r w:rsidR="001C3463">
              <w:t>12</w:t>
            </w:r>
          </w:p>
          <w:p w14:paraId="45D1D4A0" w14:textId="34D5B55C" w:rsidR="001C3463" w:rsidRPr="001C3463" w:rsidRDefault="001C3463" w:rsidP="001C3463">
            <w:pPr>
              <w:pStyle w:val="ListParagraph"/>
              <w:numPr>
                <w:ilvl w:val="0"/>
                <w:numId w:val="9"/>
              </w:numPr>
            </w:pPr>
            <w:r w:rsidRPr="001C3463">
              <w:rPr>
                <w:szCs w:val="18"/>
              </w:rPr>
              <w:t xml:space="preserve">Worked directly with the CEO to </w:t>
            </w:r>
            <w:r w:rsidRPr="000D6CD5">
              <w:rPr>
                <w:color w:val="FF0000"/>
                <w:szCs w:val="18"/>
              </w:rPr>
              <w:t>make important financial decisions</w:t>
            </w:r>
            <w:r w:rsidR="000D6CD5" w:rsidRPr="000D6CD5">
              <w:rPr>
                <w:color w:val="FF0000"/>
                <w:szCs w:val="18"/>
              </w:rPr>
              <w:t xml:space="preserve"> (identify key decisions</w:t>
            </w:r>
            <w:r w:rsidR="000D6CD5">
              <w:rPr>
                <w:szCs w:val="18"/>
              </w:rPr>
              <w:t>)</w:t>
            </w:r>
            <w:r w:rsidRPr="000D6CD5">
              <w:rPr>
                <w:szCs w:val="18"/>
              </w:rPr>
              <w:t xml:space="preserve"> </w:t>
            </w:r>
            <w:r w:rsidRPr="001C3463">
              <w:rPr>
                <w:szCs w:val="18"/>
              </w:rPr>
              <w:t>for the store</w:t>
            </w:r>
          </w:p>
          <w:p w14:paraId="7E608621" w14:textId="77777777" w:rsidR="001C3463" w:rsidRPr="001C3463" w:rsidRDefault="001C3463" w:rsidP="001C3463">
            <w:pPr>
              <w:pStyle w:val="ListParagraph"/>
              <w:numPr>
                <w:ilvl w:val="0"/>
                <w:numId w:val="9"/>
              </w:numPr>
            </w:pPr>
            <w:r w:rsidRPr="001C3463">
              <w:rPr>
                <w:szCs w:val="18"/>
              </w:rPr>
              <w:t>Interviewed, trained, and supervised all employees</w:t>
            </w:r>
          </w:p>
          <w:p w14:paraId="36D40486" w14:textId="02E38C79" w:rsidR="001C3463" w:rsidRPr="001C3463" w:rsidRDefault="000D6CD5" w:rsidP="001C3463">
            <w:pPr>
              <w:pStyle w:val="ListParagraph"/>
              <w:numPr>
                <w:ilvl w:val="0"/>
                <w:numId w:val="9"/>
              </w:numPr>
            </w:pPr>
            <w:r>
              <w:rPr>
                <w:szCs w:val="18"/>
              </w:rPr>
              <w:t>Managed</w:t>
            </w:r>
            <w:r w:rsidR="001C3463" w:rsidRPr="001C3463">
              <w:rPr>
                <w:szCs w:val="18"/>
              </w:rPr>
              <w:t xml:space="preserve"> supplies </w:t>
            </w:r>
            <w:r>
              <w:rPr>
                <w:szCs w:val="18"/>
              </w:rPr>
              <w:t xml:space="preserve">and inventories </w:t>
            </w:r>
            <w:bookmarkStart w:id="0" w:name="_GoBack"/>
            <w:bookmarkEnd w:id="0"/>
          </w:p>
          <w:p w14:paraId="4719B4EB" w14:textId="7C1C9499" w:rsidR="001C3463" w:rsidRPr="001C3463" w:rsidRDefault="000D6CD5" w:rsidP="001C3463">
            <w:pPr>
              <w:pStyle w:val="ListParagraph"/>
              <w:numPr>
                <w:ilvl w:val="0"/>
                <w:numId w:val="9"/>
              </w:numPr>
            </w:pPr>
            <w:r>
              <w:rPr>
                <w:szCs w:val="18"/>
              </w:rPr>
              <w:t xml:space="preserve">Managed </w:t>
            </w:r>
            <w:r>
              <w:rPr>
                <w:color w:val="FF0000"/>
                <w:szCs w:val="18"/>
              </w:rPr>
              <w:t xml:space="preserve"># of employees’ time schedule </w:t>
            </w:r>
            <w:r>
              <w:rPr>
                <w:szCs w:val="18"/>
              </w:rPr>
              <w:t xml:space="preserve">and audited and processed </w:t>
            </w:r>
            <w:r w:rsidR="001C3463" w:rsidRPr="001C3463">
              <w:rPr>
                <w:szCs w:val="18"/>
              </w:rPr>
              <w:t>time cards</w:t>
            </w:r>
          </w:p>
          <w:p w14:paraId="377D6974" w14:textId="7CCDFCBA" w:rsidR="001C3463" w:rsidRPr="001C3463" w:rsidRDefault="000D6CD5" w:rsidP="001C3463">
            <w:pPr>
              <w:pStyle w:val="ListParagraph"/>
              <w:numPr>
                <w:ilvl w:val="0"/>
                <w:numId w:val="9"/>
              </w:numPr>
            </w:pPr>
            <w:r>
              <w:rPr>
                <w:szCs w:val="18"/>
              </w:rPr>
              <w:t xml:space="preserve">Addressed </w:t>
            </w:r>
            <w:r w:rsidR="001C3463" w:rsidRPr="001C3463">
              <w:rPr>
                <w:szCs w:val="18"/>
              </w:rPr>
              <w:t>customer complaints</w:t>
            </w:r>
            <w:r>
              <w:rPr>
                <w:szCs w:val="18"/>
              </w:rPr>
              <w:t xml:space="preserve"> by understanding circumstances and offer resolutions</w:t>
            </w:r>
          </w:p>
          <w:p w14:paraId="148F8990" w14:textId="1C1BD2D8" w:rsidR="00B247DC" w:rsidRDefault="000D6CD5" w:rsidP="001C3463">
            <w:pPr>
              <w:pStyle w:val="ListParagraph"/>
              <w:numPr>
                <w:ilvl w:val="0"/>
                <w:numId w:val="9"/>
              </w:numPr>
            </w:pPr>
            <w:r>
              <w:rPr>
                <w:szCs w:val="18"/>
              </w:rPr>
              <w:t>P</w:t>
            </w:r>
            <w:r w:rsidR="001C3463" w:rsidRPr="001C3463">
              <w:rPr>
                <w:szCs w:val="18"/>
              </w:rPr>
              <w:t>repar</w:t>
            </w:r>
            <w:r>
              <w:rPr>
                <w:szCs w:val="18"/>
              </w:rPr>
              <w:t>ed</w:t>
            </w:r>
            <w:r w:rsidR="001C3463" w:rsidRPr="001C3463">
              <w:rPr>
                <w:szCs w:val="18"/>
              </w:rPr>
              <w:t xml:space="preserve"> revenue spreadsheets </w:t>
            </w:r>
            <w:r>
              <w:rPr>
                <w:szCs w:val="18"/>
              </w:rPr>
              <w:t xml:space="preserve">and supported </w:t>
            </w:r>
            <w:r w:rsidR="001C3463" w:rsidRPr="001C3463">
              <w:rPr>
                <w:szCs w:val="18"/>
              </w:rPr>
              <w:t>accounts payables.</w:t>
            </w:r>
          </w:p>
          <w:p w14:paraId="23F24D85" w14:textId="77777777" w:rsidR="00F91036" w:rsidRDefault="00F91036" w:rsidP="00F91036">
            <w:pPr>
              <w:pStyle w:val="ListParagraph"/>
            </w:pPr>
          </w:p>
          <w:p w14:paraId="4E71055C" w14:textId="77777777" w:rsidR="004D3011" w:rsidRDefault="004D3011" w:rsidP="00BA4591"/>
          <w:p w14:paraId="60E78485" w14:textId="177EF55B" w:rsidR="004D3011" w:rsidRPr="004D3011" w:rsidRDefault="005B5062" w:rsidP="00BA4591">
            <w:pPr>
              <w:pStyle w:val="Heading4"/>
              <w:rPr>
                <w:bCs/>
              </w:rPr>
            </w:pPr>
            <w:r>
              <w:t>U.S. Army</w:t>
            </w:r>
            <w:r w:rsidR="004D3011" w:rsidRPr="004D3011">
              <w:t xml:space="preserve">  </w:t>
            </w:r>
            <w:r>
              <w:rPr>
                <w:i/>
                <w:iCs/>
              </w:rPr>
              <w:t>92A Automated Logistical Supply Specialist</w:t>
            </w:r>
          </w:p>
          <w:p w14:paraId="2CD3C3F3" w14:textId="00B6A520" w:rsidR="004D3011" w:rsidRPr="004D3011" w:rsidRDefault="00413CAE" w:rsidP="00BA4591">
            <w:pPr>
              <w:pStyle w:val="Date"/>
            </w:pPr>
            <w:r>
              <w:t>200</w:t>
            </w:r>
            <w:r w:rsidR="005B5062">
              <w:t>3</w:t>
            </w:r>
            <w:r w:rsidR="004D3011" w:rsidRPr="004D3011">
              <w:t>–</w:t>
            </w:r>
            <w:r>
              <w:t>20</w:t>
            </w:r>
            <w:r w:rsidR="005B5062">
              <w:t>06</w:t>
            </w:r>
          </w:p>
          <w:p w14:paraId="4DDD42F3" w14:textId="77777777" w:rsidR="007D0F93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Earned early promotion from Private Frist Class to Specialist (only available for top 2% of the soldiers within that rank)</w:t>
            </w:r>
          </w:p>
          <w:p w14:paraId="698044DB" w14:textId="77777777" w:rsidR="00F91036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Passed every tests and trainings the first try</w:t>
            </w:r>
          </w:p>
          <w:p w14:paraId="20AD7F9A" w14:textId="77777777" w:rsidR="00F91036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Operated the Standard Army Retail Supply System (SARSS II) efficiently</w:t>
            </w:r>
          </w:p>
          <w:p w14:paraId="7D092438" w14:textId="77777777" w:rsidR="00F91036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Oversea trained for two years in South Korea</w:t>
            </w:r>
          </w:p>
          <w:p w14:paraId="53110EC1" w14:textId="155775C2" w:rsidR="00F91036" w:rsidRPr="005B5062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Honorably discharged with 4 years of G.I. Bill benefits</w:t>
            </w:r>
          </w:p>
        </w:tc>
      </w:tr>
      <w:tr w:rsidR="00F12FE3" w14:paraId="3699D829" w14:textId="77777777" w:rsidTr="00BA4591">
        <w:tc>
          <w:tcPr>
            <w:tcW w:w="3600" w:type="dxa"/>
          </w:tcPr>
          <w:p w14:paraId="6D47BD77" w14:textId="77777777" w:rsidR="00F12FE3" w:rsidRDefault="00F12FE3" w:rsidP="00BA4591">
            <w:pPr>
              <w:pStyle w:val="Heading3"/>
            </w:pPr>
          </w:p>
        </w:tc>
        <w:tc>
          <w:tcPr>
            <w:tcW w:w="720" w:type="dxa"/>
          </w:tcPr>
          <w:p w14:paraId="743C81BA" w14:textId="77777777" w:rsidR="00F12FE3" w:rsidRDefault="00F12FE3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049B461" w14:textId="77777777" w:rsidR="00F12FE3" w:rsidRDefault="00F12FE3" w:rsidP="00BA4591">
            <w:pPr>
              <w:pStyle w:val="Heading2"/>
            </w:pPr>
          </w:p>
        </w:tc>
      </w:tr>
    </w:tbl>
    <w:p w14:paraId="47067E73" w14:textId="77777777" w:rsidR="0043117B" w:rsidRDefault="00DB0E5A" w:rsidP="000C45FF">
      <w:pPr>
        <w:tabs>
          <w:tab w:val="left" w:pos="990"/>
        </w:tabs>
      </w:pPr>
    </w:p>
    <w:sectPr w:rsidR="0043117B" w:rsidSect="00A01F51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324B7" w14:textId="77777777" w:rsidR="00DB0E5A" w:rsidRDefault="00DB0E5A" w:rsidP="000C45FF">
      <w:r>
        <w:separator/>
      </w:r>
    </w:p>
  </w:endnote>
  <w:endnote w:type="continuationSeparator" w:id="0">
    <w:p w14:paraId="611081B5" w14:textId="77777777" w:rsidR="00DB0E5A" w:rsidRDefault="00DB0E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ACDE1" w14:textId="77777777" w:rsidR="00DB0E5A" w:rsidRDefault="00DB0E5A" w:rsidP="000C45FF">
      <w:r>
        <w:separator/>
      </w:r>
    </w:p>
  </w:footnote>
  <w:footnote w:type="continuationSeparator" w:id="0">
    <w:p w14:paraId="470DD328" w14:textId="77777777" w:rsidR="00DB0E5A" w:rsidRDefault="00DB0E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BC5D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0FAF62" wp14:editId="6FC804E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D13"/>
    <w:multiLevelType w:val="hybridMultilevel"/>
    <w:tmpl w:val="DD74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1FD"/>
    <w:multiLevelType w:val="hybridMultilevel"/>
    <w:tmpl w:val="E69E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34B4"/>
    <w:multiLevelType w:val="multilevel"/>
    <w:tmpl w:val="A76C6892"/>
    <w:numStyleLink w:val="Bulletedlist"/>
  </w:abstractNum>
  <w:abstractNum w:abstractNumId="3" w15:restartNumberingAfterBreak="0">
    <w:nsid w:val="121A2C8E"/>
    <w:multiLevelType w:val="multilevel"/>
    <w:tmpl w:val="A76C6892"/>
    <w:numStyleLink w:val="Bulletedlist"/>
  </w:abstractNum>
  <w:abstractNum w:abstractNumId="4" w15:restartNumberingAfterBreak="0">
    <w:nsid w:val="25056946"/>
    <w:multiLevelType w:val="hybridMultilevel"/>
    <w:tmpl w:val="D284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66827"/>
    <w:multiLevelType w:val="hybridMultilevel"/>
    <w:tmpl w:val="F35A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57D81"/>
    <w:multiLevelType w:val="hybridMultilevel"/>
    <w:tmpl w:val="0E78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25F49"/>
    <w:multiLevelType w:val="multilevel"/>
    <w:tmpl w:val="A76C6892"/>
    <w:numStyleLink w:val="Bulletedlist"/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E3"/>
    <w:rsid w:val="00036450"/>
    <w:rsid w:val="00094499"/>
    <w:rsid w:val="000C45FF"/>
    <w:rsid w:val="000D6CD5"/>
    <w:rsid w:val="000E3FD1"/>
    <w:rsid w:val="00112054"/>
    <w:rsid w:val="001525E1"/>
    <w:rsid w:val="00180329"/>
    <w:rsid w:val="0019001F"/>
    <w:rsid w:val="001A74A5"/>
    <w:rsid w:val="001B2ABD"/>
    <w:rsid w:val="001C3463"/>
    <w:rsid w:val="001E0391"/>
    <w:rsid w:val="001E1759"/>
    <w:rsid w:val="001F1ECC"/>
    <w:rsid w:val="002351D4"/>
    <w:rsid w:val="002400EB"/>
    <w:rsid w:val="00256CF7"/>
    <w:rsid w:val="00281FD5"/>
    <w:rsid w:val="002D46BF"/>
    <w:rsid w:val="0030481B"/>
    <w:rsid w:val="003156FC"/>
    <w:rsid w:val="003254B5"/>
    <w:rsid w:val="00334FBA"/>
    <w:rsid w:val="0037121F"/>
    <w:rsid w:val="003A6B7D"/>
    <w:rsid w:val="003B06CA"/>
    <w:rsid w:val="004071FC"/>
    <w:rsid w:val="00413CAE"/>
    <w:rsid w:val="00445947"/>
    <w:rsid w:val="004813B3"/>
    <w:rsid w:val="00496591"/>
    <w:rsid w:val="004C63E4"/>
    <w:rsid w:val="004D3011"/>
    <w:rsid w:val="005262AC"/>
    <w:rsid w:val="005B5062"/>
    <w:rsid w:val="005E39D5"/>
    <w:rsid w:val="00600670"/>
    <w:rsid w:val="0062123A"/>
    <w:rsid w:val="00646E75"/>
    <w:rsid w:val="00656736"/>
    <w:rsid w:val="006771D0"/>
    <w:rsid w:val="00715FCB"/>
    <w:rsid w:val="00724AF3"/>
    <w:rsid w:val="00743101"/>
    <w:rsid w:val="007775E1"/>
    <w:rsid w:val="007867A0"/>
    <w:rsid w:val="007927F5"/>
    <w:rsid w:val="007D0F93"/>
    <w:rsid w:val="00802CA0"/>
    <w:rsid w:val="009260CD"/>
    <w:rsid w:val="00952C25"/>
    <w:rsid w:val="009D4F1C"/>
    <w:rsid w:val="00A01F51"/>
    <w:rsid w:val="00A2118D"/>
    <w:rsid w:val="00AD76E2"/>
    <w:rsid w:val="00B20152"/>
    <w:rsid w:val="00B247DC"/>
    <w:rsid w:val="00B359E4"/>
    <w:rsid w:val="00B57D98"/>
    <w:rsid w:val="00B70850"/>
    <w:rsid w:val="00BA4591"/>
    <w:rsid w:val="00C066B6"/>
    <w:rsid w:val="00C37BA1"/>
    <w:rsid w:val="00C4674C"/>
    <w:rsid w:val="00C506CF"/>
    <w:rsid w:val="00C60A28"/>
    <w:rsid w:val="00C72BED"/>
    <w:rsid w:val="00C9578B"/>
    <w:rsid w:val="00CB0055"/>
    <w:rsid w:val="00D07DD3"/>
    <w:rsid w:val="00D2522B"/>
    <w:rsid w:val="00D422DE"/>
    <w:rsid w:val="00D5459D"/>
    <w:rsid w:val="00DA1F4D"/>
    <w:rsid w:val="00DB0E5A"/>
    <w:rsid w:val="00DD172A"/>
    <w:rsid w:val="00E25A26"/>
    <w:rsid w:val="00E4381A"/>
    <w:rsid w:val="00E55D74"/>
    <w:rsid w:val="00F12FE3"/>
    <w:rsid w:val="00F60274"/>
    <w:rsid w:val="00F77FB9"/>
    <w:rsid w:val="00F9103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36CE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Bulletedlistlastitem">
    <w:name w:val="Bulleted list last item"/>
    <w:basedOn w:val="Normal"/>
    <w:rsid w:val="00413CAE"/>
    <w:pPr>
      <w:numPr>
        <w:numId w:val="3"/>
      </w:numPr>
      <w:spacing w:before="20" w:after="120"/>
    </w:pPr>
    <w:rPr>
      <w:rFonts w:ascii="Garamond" w:eastAsia="Times New Roman" w:hAnsi="Garamond" w:cs="Times New Roman"/>
      <w:sz w:val="20"/>
      <w:szCs w:val="24"/>
      <w:lang w:eastAsia="en-US"/>
    </w:rPr>
  </w:style>
  <w:style w:type="numbering" w:customStyle="1" w:styleId="Bulletedlist">
    <w:name w:val="Bulleted list"/>
    <w:basedOn w:val="NoList"/>
    <w:rsid w:val="00413CAE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qFormat/>
    <w:rsid w:val="00BA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18f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1EB7FC7FE049138C695B7E7C563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92B21-8F55-4533-8557-A42E6DB99F82}"/>
      </w:docPartPr>
      <w:docPartBody>
        <w:p w:rsidR="007836C8" w:rsidRDefault="00157304">
          <w:pPr>
            <w:pStyle w:val="BA1EB7FC7FE049138C695B7E7C56330C"/>
          </w:pPr>
          <w:r w:rsidRPr="00CB0055">
            <w:t>Contact</w:t>
          </w:r>
        </w:p>
      </w:docPartBody>
    </w:docPart>
    <w:docPart>
      <w:docPartPr>
        <w:name w:val="55B7E7DC1211430CB699F0B6E21D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2E97B-7991-4DBF-B1A3-920314B0A75A}"/>
      </w:docPartPr>
      <w:docPartBody>
        <w:p w:rsidR="007836C8" w:rsidRDefault="00157304">
          <w:pPr>
            <w:pStyle w:val="55B7E7DC1211430CB699F0B6E21DDE48"/>
          </w:pPr>
          <w:r w:rsidRPr="004D3011">
            <w:t>PHONE:</w:t>
          </w:r>
        </w:p>
      </w:docPartBody>
    </w:docPart>
    <w:docPart>
      <w:docPartPr>
        <w:name w:val="4345F53DDCC1483A8143612125771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8394F-DB70-4C7A-BF15-8CE1298FBE42}"/>
      </w:docPartPr>
      <w:docPartBody>
        <w:p w:rsidR="007836C8" w:rsidRDefault="00157304">
          <w:pPr>
            <w:pStyle w:val="4345F53DDCC1483A8143612125771D9E"/>
          </w:pPr>
          <w:r w:rsidRPr="004D3011">
            <w:t>EMAIL:</w:t>
          </w:r>
        </w:p>
      </w:docPartBody>
    </w:docPart>
    <w:docPart>
      <w:docPartPr>
        <w:name w:val="963041EC69B04D9DB3439E3D3F0F1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9061-E998-4534-844F-30D05B26F0DB}"/>
      </w:docPartPr>
      <w:docPartBody>
        <w:p w:rsidR="007836C8" w:rsidRDefault="00157304">
          <w:pPr>
            <w:pStyle w:val="963041EC69B04D9DB3439E3D3F0F1021"/>
          </w:pPr>
          <w:r w:rsidRPr="00CB0055">
            <w:t>Hobbies</w:t>
          </w:r>
        </w:p>
      </w:docPartBody>
    </w:docPart>
    <w:docPart>
      <w:docPartPr>
        <w:name w:val="F92186A907FB42A2A809F868A1AC7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692DA-017F-47DF-B45C-049B51BF4C17}"/>
      </w:docPartPr>
      <w:docPartBody>
        <w:p w:rsidR="007836C8" w:rsidRDefault="00157304">
          <w:pPr>
            <w:pStyle w:val="F92186A907FB42A2A809F868A1AC7C5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61"/>
    <w:rsid w:val="00157304"/>
    <w:rsid w:val="00254061"/>
    <w:rsid w:val="003C2EAC"/>
    <w:rsid w:val="004C0E0A"/>
    <w:rsid w:val="007836C8"/>
    <w:rsid w:val="00A24FBC"/>
    <w:rsid w:val="00DB1BE8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623AAB47544796B3FBBFB7AA99E4F2">
    <w:name w:val="E0623AAB47544796B3FBBFB7AA99E4F2"/>
  </w:style>
  <w:style w:type="paragraph" w:customStyle="1" w:styleId="883E7C4C72E94ACB8C67450C93DED2FC">
    <w:name w:val="883E7C4C72E94ACB8C67450C93DED2FC"/>
  </w:style>
  <w:style w:type="paragraph" w:customStyle="1" w:styleId="54C32B622F254E3EBBDCC47F6B8A9468">
    <w:name w:val="54C32B622F254E3EBBDCC47F6B8A9468"/>
  </w:style>
  <w:style w:type="paragraph" w:customStyle="1" w:styleId="B10464B92B7B49CE949CF456F91853A3">
    <w:name w:val="B10464B92B7B49CE949CF456F91853A3"/>
  </w:style>
  <w:style w:type="paragraph" w:customStyle="1" w:styleId="BA1EB7FC7FE049138C695B7E7C56330C">
    <w:name w:val="BA1EB7FC7FE049138C695B7E7C56330C"/>
  </w:style>
  <w:style w:type="paragraph" w:customStyle="1" w:styleId="55B7E7DC1211430CB699F0B6E21DDE48">
    <w:name w:val="55B7E7DC1211430CB699F0B6E21DDE48"/>
  </w:style>
  <w:style w:type="paragraph" w:customStyle="1" w:styleId="319605D4EF9B4299A95F25BC096B8CF5">
    <w:name w:val="319605D4EF9B4299A95F25BC096B8CF5"/>
  </w:style>
  <w:style w:type="paragraph" w:customStyle="1" w:styleId="6AC99144B7CA41A2BA57B4140FBFF2BA">
    <w:name w:val="6AC99144B7CA41A2BA57B4140FBFF2BA"/>
  </w:style>
  <w:style w:type="paragraph" w:customStyle="1" w:styleId="0B95718E191D45A3AC5C1A7496195F53">
    <w:name w:val="0B95718E191D45A3AC5C1A7496195F53"/>
  </w:style>
  <w:style w:type="paragraph" w:customStyle="1" w:styleId="4345F53DDCC1483A8143612125771D9E">
    <w:name w:val="4345F53DDCC1483A8143612125771D9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D5DD78B503B42DD8383DB48C2120F7E">
    <w:name w:val="1D5DD78B503B42DD8383DB48C2120F7E"/>
  </w:style>
  <w:style w:type="paragraph" w:customStyle="1" w:styleId="963041EC69B04D9DB3439E3D3F0F1021">
    <w:name w:val="963041EC69B04D9DB3439E3D3F0F1021"/>
  </w:style>
  <w:style w:type="paragraph" w:customStyle="1" w:styleId="C581556812E3436D8D9D461BF9FBD465">
    <w:name w:val="C581556812E3436D8D9D461BF9FBD465"/>
  </w:style>
  <w:style w:type="paragraph" w:customStyle="1" w:styleId="BDBDC0E929694E21B13D16D1AC36501B">
    <w:name w:val="BDBDC0E929694E21B13D16D1AC36501B"/>
  </w:style>
  <w:style w:type="paragraph" w:customStyle="1" w:styleId="8110917947A74B6BBC10462846B79EAF">
    <w:name w:val="8110917947A74B6BBC10462846B79EAF"/>
  </w:style>
  <w:style w:type="paragraph" w:customStyle="1" w:styleId="D0ED82A6D94C42E6994A58DB5F28E89D">
    <w:name w:val="D0ED82A6D94C42E6994A58DB5F28E89D"/>
  </w:style>
  <w:style w:type="paragraph" w:customStyle="1" w:styleId="C11A8CA8C7B04E10BD36FD2ABD4E5847">
    <w:name w:val="C11A8CA8C7B04E10BD36FD2ABD4E5847"/>
  </w:style>
  <w:style w:type="paragraph" w:customStyle="1" w:styleId="4474ACFB1ACD4ED1867D23FDF73A7D13">
    <w:name w:val="4474ACFB1ACD4ED1867D23FDF73A7D13"/>
  </w:style>
  <w:style w:type="paragraph" w:customStyle="1" w:styleId="1072330F9C5A45879F0D8D3A399364D3">
    <w:name w:val="1072330F9C5A45879F0D8D3A399364D3"/>
  </w:style>
  <w:style w:type="paragraph" w:customStyle="1" w:styleId="27FE829283AB4B3BA84CC4C413584207">
    <w:name w:val="27FE829283AB4B3BA84CC4C413584207"/>
  </w:style>
  <w:style w:type="paragraph" w:customStyle="1" w:styleId="DFC79E98C0D8473D8518F8B99F8E5D0D">
    <w:name w:val="DFC79E98C0D8473D8518F8B99F8E5D0D"/>
  </w:style>
  <w:style w:type="paragraph" w:customStyle="1" w:styleId="EAC2BBACC55043FC92698443CB89BDEE">
    <w:name w:val="EAC2BBACC55043FC92698443CB89BDEE"/>
  </w:style>
  <w:style w:type="paragraph" w:customStyle="1" w:styleId="D7B9EE96E23B4C47A32633659FB0D1ED">
    <w:name w:val="D7B9EE96E23B4C47A32633659FB0D1ED"/>
  </w:style>
  <w:style w:type="paragraph" w:customStyle="1" w:styleId="E86EE5E4448942C892D979241460E918">
    <w:name w:val="E86EE5E4448942C892D979241460E918"/>
  </w:style>
  <w:style w:type="paragraph" w:customStyle="1" w:styleId="F92186A907FB42A2A809F868A1AC7C5C">
    <w:name w:val="F92186A907FB42A2A809F868A1AC7C5C"/>
  </w:style>
  <w:style w:type="paragraph" w:customStyle="1" w:styleId="A69B456B79CA47CDB1761F04AFEE180F">
    <w:name w:val="A69B456B79CA47CDB1761F04AFEE180F"/>
  </w:style>
  <w:style w:type="paragraph" w:customStyle="1" w:styleId="04B5D5513D934457A268F1F11D014C8B">
    <w:name w:val="04B5D5513D934457A268F1F11D014C8B"/>
  </w:style>
  <w:style w:type="paragraph" w:customStyle="1" w:styleId="691B28E341BC4275991FD5174165C5A5">
    <w:name w:val="691B28E341BC4275991FD5174165C5A5"/>
  </w:style>
  <w:style w:type="paragraph" w:customStyle="1" w:styleId="0B22BC1D92694B1DA933FA0ADEC8BA51">
    <w:name w:val="0B22BC1D92694B1DA933FA0ADEC8BA51"/>
  </w:style>
  <w:style w:type="paragraph" w:customStyle="1" w:styleId="BED332F0D4AC4E55A4F3CEEB93D88A28">
    <w:name w:val="BED332F0D4AC4E55A4F3CEEB93D88A28"/>
  </w:style>
  <w:style w:type="paragraph" w:customStyle="1" w:styleId="697A2B650EC54566BE63460B370FD151">
    <w:name w:val="697A2B650EC54566BE63460B370FD151"/>
  </w:style>
  <w:style w:type="paragraph" w:customStyle="1" w:styleId="4BCD2A6618D944F197B4877021B420C3">
    <w:name w:val="4BCD2A6618D944F197B4877021B420C3"/>
  </w:style>
  <w:style w:type="paragraph" w:customStyle="1" w:styleId="3F1590C8230944F183E095EB5C346459">
    <w:name w:val="3F1590C8230944F183E095EB5C346459"/>
  </w:style>
  <w:style w:type="paragraph" w:customStyle="1" w:styleId="7149AB25D75B436FA5F51362A905800F">
    <w:name w:val="7149AB25D75B436FA5F51362A905800F"/>
  </w:style>
  <w:style w:type="paragraph" w:customStyle="1" w:styleId="9A0E681F282F45B7AF8E726726190E1A">
    <w:name w:val="9A0E681F282F45B7AF8E726726190E1A"/>
  </w:style>
  <w:style w:type="paragraph" w:customStyle="1" w:styleId="DB112B2BD83D4028859991384AC77A9C">
    <w:name w:val="DB112B2BD83D4028859991384AC77A9C"/>
  </w:style>
  <w:style w:type="paragraph" w:customStyle="1" w:styleId="B7098335E248445DB108C6A2DB660889">
    <w:name w:val="B7098335E248445DB108C6A2DB660889"/>
  </w:style>
  <w:style w:type="paragraph" w:customStyle="1" w:styleId="4786F66D6A4E49B09A9969FE1923BEC7">
    <w:name w:val="4786F66D6A4E49B09A9969FE1923BEC7"/>
  </w:style>
  <w:style w:type="paragraph" w:customStyle="1" w:styleId="78309A21B6DD485180EA655E3A291E77">
    <w:name w:val="78309A21B6DD485180EA655E3A291E77"/>
  </w:style>
  <w:style w:type="paragraph" w:customStyle="1" w:styleId="5980511CCE2B4B55A0F092648BF279EF">
    <w:name w:val="5980511CCE2B4B55A0F092648BF279E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D668E2304554C459D0422E9E7000405">
    <w:name w:val="DD668E2304554C459D0422E9E7000405"/>
  </w:style>
  <w:style w:type="paragraph" w:customStyle="1" w:styleId="2E44D950B6C243F59033EA0A4DE17FD3">
    <w:name w:val="2E44D950B6C243F59033EA0A4DE17FD3"/>
    <w:rsid w:val="00254061"/>
  </w:style>
  <w:style w:type="paragraph" w:customStyle="1" w:styleId="B0CEA9637BCA45FA9EB749EEC264B1C9">
    <w:name w:val="B0CEA9637BCA45FA9EB749EEC264B1C9"/>
    <w:rsid w:val="003C2EAC"/>
  </w:style>
  <w:style w:type="paragraph" w:customStyle="1" w:styleId="63A9C2ED532E4C8984A0ABC1C1F235AC">
    <w:name w:val="63A9C2ED532E4C8984A0ABC1C1F235AC"/>
    <w:rsid w:val="00FF4EF6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2019-10-11T04:32:00Z</dcterms:created>
  <dcterms:modified xsi:type="dcterms:W3CDTF">2019-10-11T04:37:00Z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